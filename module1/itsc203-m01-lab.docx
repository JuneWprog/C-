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1EF0DF1D" w:rsidR="00D67285" w:rsidRPr="00A45EC3" w:rsidRDefault="00D67285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Version Control Systems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1EF0DF1D" w:rsidR="00D67285" w:rsidRPr="00A45EC3" w:rsidRDefault="00D67285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Version Control Systems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62C93BE4" w14:textId="77777777" w:rsidR="00D6505F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6812815" w:history="1">
            <w:r w:rsidR="00D6505F" w:rsidRPr="006609CF">
              <w:rPr>
                <w:rStyle w:val="Hyperlink"/>
              </w:rPr>
              <w:t>Objectives</w:t>
            </w:r>
            <w:r w:rsidR="00D6505F">
              <w:rPr>
                <w:webHidden/>
              </w:rPr>
              <w:tab/>
            </w:r>
            <w:r w:rsidR="00D6505F">
              <w:rPr>
                <w:webHidden/>
              </w:rPr>
              <w:fldChar w:fldCharType="begin"/>
            </w:r>
            <w:r w:rsidR="00D6505F">
              <w:rPr>
                <w:webHidden/>
              </w:rPr>
              <w:instrText xml:space="preserve"> PAGEREF _Toc476812815 \h </w:instrText>
            </w:r>
            <w:r w:rsidR="00D6505F">
              <w:rPr>
                <w:webHidden/>
              </w:rPr>
            </w:r>
            <w:r w:rsidR="00D6505F">
              <w:rPr>
                <w:webHidden/>
              </w:rPr>
              <w:fldChar w:fldCharType="separate"/>
            </w:r>
            <w:r w:rsidR="00D6505F">
              <w:rPr>
                <w:webHidden/>
              </w:rPr>
              <w:t>2</w:t>
            </w:r>
            <w:r w:rsidR="00D6505F">
              <w:rPr>
                <w:webHidden/>
              </w:rPr>
              <w:fldChar w:fldCharType="end"/>
            </w:r>
          </w:hyperlink>
        </w:p>
        <w:p w14:paraId="5D0B7B15" w14:textId="77777777" w:rsidR="00D6505F" w:rsidRDefault="001B0A4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812816" w:history="1">
            <w:r w:rsidR="00D6505F" w:rsidRPr="006609CF">
              <w:rPr>
                <w:rStyle w:val="Hyperlink"/>
              </w:rPr>
              <w:t>Background Reading</w:t>
            </w:r>
            <w:r w:rsidR="00D6505F">
              <w:rPr>
                <w:webHidden/>
              </w:rPr>
              <w:tab/>
            </w:r>
            <w:r w:rsidR="00D6505F">
              <w:rPr>
                <w:webHidden/>
              </w:rPr>
              <w:fldChar w:fldCharType="begin"/>
            </w:r>
            <w:r w:rsidR="00D6505F">
              <w:rPr>
                <w:webHidden/>
              </w:rPr>
              <w:instrText xml:space="preserve"> PAGEREF _Toc476812816 \h </w:instrText>
            </w:r>
            <w:r w:rsidR="00D6505F">
              <w:rPr>
                <w:webHidden/>
              </w:rPr>
            </w:r>
            <w:r w:rsidR="00D6505F">
              <w:rPr>
                <w:webHidden/>
              </w:rPr>
              <w:fldChar w:fldCharType="separate"/>
            </w:r>
            <w:r w:rsidR="00D6505F">
              <w:rPr>
                <w:webHidden/>
              </w:rPr>
              <w:t>2</w:t>
            </w:r>
            <w:r w:rsidR="00D6505F">
              <w:rPr>
                <w:webHidden/>
              </w:rPr>
              <w:fldChar w:fldCharType="end"/>
            </w:r>
          </w:hyperlink>
        </w:p>
        <w:p w14:paraId="1C7DCBFE" w14:textId="77777777" w:rsidR="00D6505F" w:rsidRDefault="001B0A4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812817" w:history="1">
            <w:r w:rsidR="00D6505F" w:rsidRPr="006609CF">
              <w:rPr>
                <w:rStyle w:val="Hyperlink"/>
              </w:rPr>
              <w:t>Part 1: Review Basic Linux Commands</w:t>
            </w:r>
            <w:r w:rsidR="00D6505F">
              <w:rPr>
                <w:webHidden/>
              </w:rPr>
              <w:tab/>
            </w:r>
            <w:r w:rsidR="00D6505F">
              <w:rPr>
                <w:webHidden/>
              </w:rPr>
              <w:fldChar w:fldCharType="begin"/>
            </w:r>
            <w:r w:rsidR="00D6505F">
              <w:rPr>
                <w:webHidden/>
              </w:rPr>
              <w:instrText xml:space="preserve"> PAGEREF _Toc476812817 \h </w:instrText>
            </w:r>
            <w:r w:rsidR="00D6505F">
              <w:rPr>
                <w:webHidden/>
              </w:rPr>
            </w:r>
            <w:r w:rsidR="00D6505F">
              <w:rPr>
                <w:webHidden/>
              </w:rPr>
              <w:fldChar w:fldCharType="separate"/>
            </w:r>
            <w:r w:rsidR="00D6505F">
              <w:rPr>
                <w:webHidden/>
              </w:rPr>
              <w:t>3</w:t>
            </w:r>
            <w:r w:rsidR="00D6505F">
              <w:rPr>
                <w:webHidden/>
              </w:rPr>
              <w:fldChar w:fldCharType="end"/>
            </w:r>
          </w:hyperlink>
        </w:p>
        <w:p w14:paraId="21079050" w14:textId="77777777" w:rsidR="00D6505F" w:rsidRDefault="001B0A4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812818" w:history="1">
            <w:r w:rsidR="00D6505F" w:rsidRPr="006609CF">
              <w:rPr>
                <w:rStyle w:val="Hyperlink"/>
              </w:rPr>
              <w:t>Part 2: Install a Text Editor on Linux</w:t>
            </w:r>
            <w:r w:rsidR="00D6505F">
              <w:rPr>
                <w:webHidden/>
              </w:rPr>
              <w:tab/>
            </w:r>
            <w:r w:rsidR="00D6505F">
              <w:rPr>
                <w:webHidden/>
              </w:rPr>
              <w:fldChar w:fldCharType="begin"/>
            </w:r>
            <w:r w:rsidR="00D6505F">
              <w:rPr>
                <w:webHidden/>
              </w:rPr>
              <w:instrText xml:space="preserve"> PAGEREF _Toc476812818 \h </w:instrText>
            </w:r>
            <w:r w:rsidR="00D6505F">
              <w:rPr>
                <w:webHidden/>
              </w:rPr>
            </w:r>
            <w:r w:rsidR="00D6505F">
              <w:rPr>
                <w:webHidden/>
              </w:rPr>
              <w:fldChar w:fldCharType="separate"/>
            </w:r>
            <w:r w:rsidR="00D6505F">
              <w:rPr>
                <w:webHidden/>
              </w:rPr>
              <w:t>3</w:t>
            </w:r>
            <w:r w:rsidR="00D6505F">
              <w:rPr>
                <w:webHidden/>
              </w:rPr>
              <w:fldChar w:fldCharType="end"/>
            </w:r>
          </w:hyperlink>
        </w:p>
        <w:p w14:paraId="3A381A04" w14:textId="77777777" w:rsidR="00D6505F" w:rsidRDefault="001B0A4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812819" w:history="1">
            <w:r w:rsidR="00D6505F" w:rsidRPr="006609CF">
              <w:rPr>
                <w:rStyle w:val="Hyperlink"/>
              </w:rPr>
              <w:t>Part 3: Install Git on Linux</w:t>
            </w:r>
            <w:r w:rsidR="00D6505F">
              <w:rPr>
                <w:webHidden/>
              </w:rPr>
              <w:tab/>
            </w:r>
            <w:r w:rsidR="00D6505F">
              <w:rPr>
                <w:webHidden/>
              </w:rPr>
              <w:fldChar w:fldCharType="begin"/>
            </w:r>
            <w:r w:rsidR="00D6505F">
              <w:rPr>
                <w:webHidden/>
              </w:rPr>
              <w:instrText xml:space="preserve"> PAGEREF _Toc476812819 \h </w:instrText>
            </w:r>
            <w:r w:rsidR="00D6505F">
              <w:rPr>
                <w:webHidden/>
              </w:rPr>
            </w:r>
            <w:r w:rsidR="00D6505F">
              <w:rPr>
                <w:webHidden/>
              </w:rPr>
              <w:fldChar w:fldCharType="separate"/>
            </w:r>
            <w:r w:rsidR="00D6505F">
              <w:rPr>
                <w:webHidden/>
              </w:rPr>
              <w:t>4</w:t>
            </w:r>
            <w:r w:rsidR="00D6505F">
              <w:rPr>
                <w:webHidden/>
              </w:rPr>
              <w:fldChar w:fldCharType="end"/>
            </w:r>
          </w:hyperlink>
        </w:p>
        <w:p w14:paraId="154AD3D6" w14:textId="77777777" w:rsidR="00D6505F" w:rsidRDefault="001B0A4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812820" w:history="1">
            <w:r w:rsidR="00D6505F" w:rsidRPr="006609CF">
              <w:rPr>
                <w:rStyle w:val="Hyperlink"/>
              </w:rPr>
              <w:t>Part 4: Install Git on Windows</w:t>
            </w:r>
            <w:r w:rsidR="00D6505F">
              <w:rPr>
                <w:webHidden/>
              </w:rPr>
              <w:tab/>
            </w:r>
            <w:r w:rsidR="00D6505F">
              <w:rPr>
                <w:webHidden/>
              </w:rPr>
              <w:fldChar w:fldCharType="begin"/>
            </w:r>
            <w:r w:rsidR="00D6505F">
              <w:rPr>
                <w:webHidden/>
              </w:rPr>
              <w:instrText xml:space="preserve"> PAGEREF _Toc476812820 \h </w:instrText>
            </w:r>
            <w:r w:rsidR="00D6505F">
              <w:rPr>
                <w:webHidden/>
              </w:rPr>
            </w:r>
            <w:r w:rsidR="00D6505F">
              <w:rPr>
                <w:webHidden/>
              </w:rPr>
              <w:fldChar w:fldCharType="separate"/>
            </w:r>
            <w:r w:rsidR="00D6505F">
              <w:rPr>
                <w:webHidden/>
              </w:rPr>
              <w:t>6</w:t>
            </w:r>
            <w:r w:rsidR="00D6505F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5D72CF39" w:rsidR="001D399F" w:rsidRPr="00A70299" w:rsidRDefault="00CA62B7" w:rsidP="007F2B57">
      <w:pPr>
        <w:pStyle w:val="LabTitle"/>
      </w:pPr>
      <w:r>
        <w:t>Version Control Systems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476812815"/>
      <w:r>
        <w:t>Objectives</w:t>
      </w:r>
      <w:bookmarkEnd w:id="0"/>
    </w:p>
    <w:p w14:paraId="4E3BE8E6" w14:textId="5623E4DA" w:rsidR="007B6BA5" w:rsidRDefault="007B6BA5" w:rsidP="007B6BA5">
      <w:pPr>
        <w:spacing w:after="120"/>
      </w:pPr>
      <w:r>
        <w:t xml:space="preserve">This lab will </w:t>
      </w:r>
      <w:r w:rsidR="006740A1">
        <w:t>focus on</w:t>
      </w:r>
      <w:r>
        <w:t xml:space="preserve"> the following </w:t>
      </w:r>
      <w:r w:rsidR="006740A1">
        <w:t>objectives</w:t>
      </w:r>
      <w:r>
        <w:t>:</w:t>
      </w:r>
    </w:p>
    <w:p w14:paraId="19221A19" w14:textId="1A62DDA2" w:rsidR="00CA62B7" w:rsidRDefault="00CA62B7" w:rsidP="00CA62B7">
      <w:pPr>
        <w:pStyle w:val="ListParagraph"/>
        <w:numPr>
          <w:ilvl w:val="0"/>
          <w:numId w:val="4"/>
        </w:numPr>
      </w:pPr>
      <w:r>
        <w:t>Review the functionality and behaviour of a command line interface (CLI).</w:t>
      </w:r>
    </w:p>
    <w:p w14:paraId="4C4FFC76" w14:textId="0CD5D989" w:rsidR="00CA62B7" w:rsidRDefault="00CA62B7" w:rsidP="00CA62B7">
      <w:pPr>
        <w:pStyle w:val="ListParagraph"/>
        <w:numPr>
          <w:ilvl w:val="0"/>
          <w:numId w:val="4"/>
        </w:numPr>
      </w:pPr>
      <w:r>
        <w:t>Install and test the Git version control system.</w:t>
      </w:r>
    </w:p>
    <w:p w14:paraId="277B6636" w14:textId="7325BC6E" w:rsidR="007B6BA5" w:rsidRDefault="00CA62B7" w:rsidP="00CA62B7">
      <w:pPr>
        <w:pStyle w:val="ListParagraph"/>
        <w:numPr>
          <w:ilvl w:val="0"/>
          <w:numId w:val="4"/>
        </w:numPr>
      </w:pPr>
      <w:r>
        <w:t>Apply Git to code development.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476812816"/>
      <w:r>
        <w:t>Background Reading</w:t>
      </w:r>
      <w:bookmarkEnd w:id="1"/>
    </w:p>
    <w:p w14:paraId="166F05EB" w14:textId="5EBD4B79" w:rsidR="00CA62B7" w:rsidRDefault="001B0A47" w:rsidP="00CA62B7">
      <w:pPr>
        <w:pStyle w:val="ListParagraph"/>
        <w:numPr>
          <w:ilvl w:val="0"/>
          <w:numId w:val="8"/>
        </w:numPr>
      </w:pPr>
      <w:hyperlink r:id="rId9" w:history="1">
        <w:r w:rsidR="00CA62B7" w:rsidRPr="00A077E3">
          <w:rPr>
            <w:rStyle w:val="Hyperlink"/>
          </w:rPr>
          <w:t>https://en.wikipedia.org/wiki/Bash_%28Unix_shell%29</w:t>
        </w:r>
      </w:hyperlink>
      <w:r w:rsidR="00CA62B7">
        <w:t xml:space="preserve"> </w:t>
      </w:r>
    </w:p>
    <w:p w14:paraId="3C42C06B" w14:textId="4FAD4BCC" w:rsidR="00CA62B7" w:rsidRDefault="001B0A47" w:rsidP="00CA62B7">
      <w:pPr>
        <w:pStyle w:val="ListParagraph"/>
        <w:numPr>
          <w:ilvl w:val="0"/>
          <w:numId w:val="8"/>
        </w:numPr>
      </w:pPr>
      <w:hyperlink r:id="rId10" w:history="1">
        <w:r w:rsidR="00CA62B7" w:rsidRPr="00A077E3">
          <w:rPr>
            <w:rStyle w:val="Hyperlink"/>
          </w:rPr>
          <w:t>http://www.tldp.org/LDP/Bash-Beginners-Guide/html/</w:t>
        </w:r>
      </w:hyperlink>
      <w:r w:rsidR="00CA62B7">
        <w:t xml:space="preserve"> </w:t>
      </w:r>
    </w:p>
    <w:p w14:paraId="67DC9D9D" w14:textId="6C3C7CF0" w:rsidR="00CA62B7" w:rsidRDefault="001B0A47" w:rsidP="00CA62B7">
      <w:pPr>
        <w:pStyle w:val="ListParagraph"/>
        <w:numPr>
          <w:ilvl w:val="0"/>
          <w:numId w:val="8"/>
        </w:numPr>
      </w:pPr>
      <w:hyperlink r:id="rId11" w:history="1">
        <w:r w:rsidR="00CA62B7" w:rsidRPr="00A077E3">
          <w:rPr>
            <w:rStyle w:val="Hyperlink"/>
          </w:rPr>
          <w:t>https://tiswww.case.edu/php/chet/bash/bashref.html</w:t>
        </w:r>
      </w:hyperlink>
      <w:r w:rsidR="00CA62B7">
        <w:t xml:space="preserve"> </w:t>
      </w:r>
    </w:p>
    <w:p w14:paraId="46DBE89A" w14:textId="6A035D54" w:rsidR="007B6BA5" w:rsidRDefault="001B0A47" w:rsidP="00CA62B7">
      <w:pPr>
        <w:pStyle w:val="ListParagraph"/>
        <w:numPr>
          <w:ilvl w:val="0"/>
          <w:numId w:val="8"/>
        </w:numPr>
      </w:pPr>
      <w:hyperlink r:id="rId12" w:history="1">
        <w:r w:rsidR="00CA62B7" w:rsidRPr="00A077E3">
          <w:rPr>
            <w:rStyle w:val="Hyperlink"/>
          </w:rPr>
          <w:t>https://www.gnu.org/software/bash/</w:t>
        </w:r>
      </w:hyperlink>
      <w:r w:rsidR="00CA62B7">
        <w:t xml:space="preserve"> </w:t>
      </w:r>
    </w:p>
    <w:p w14:paraId="677BD5EC" w14:textId="77777777" w:rsidR="0050120A" w:rsidRDefault="0050120A" w:rsidP="007F2B57">
      <w:pPr>
        <w:rPr>
          <w:sz w:val="32"/>
        </w:rPr>
      </w:pPr>
      <w:r>
        <w:br w:type="page"/>
      </w:r>
    </w:p>
    <w:p w14:paraId="47593C79" w14:textId="57BE95DC" w:rsidR="00235887" w:rsidRDefault="00235887" w:rsidP="00235887">
      <w:pPr>
        <w:pStyle w:val="Heading1"/>
        <w:keepLines w:val="0"/>
        <w:widowControl w:val="0"/>
        <w:numPr>
          <w:ilvl w:val="0"/>
          <w:numId w:val="9"/>
        </w:numPr>
        <w:suppressAutoHyphens/>
        <w:overflowPunct w:val="0"/>
        <w:spacing w:line="240" w:lineRule="auto"/>
      </w:pPr>
      <w:bookmarkStart w:id="2" w:name="_Toc476812817"/>
      <w:r>
        <w:lastRenderedPageBreak/>
        <w:t>Part 1: Review Basic Linux Commands</w:t>
      </w:r>
      <w:bookmarkEnd w:id="2"/>
    </w:p>
    <w:p w14:paraId="20C609DF" w14:textId="77777777" w:rsidR="00235887" w:rsidRDefault="00235887" w:rsidP="00235887">
      <w:r>
        <w:t>This section of the lab will d</w:t>
      </w:r>
      <w:r w:rsidRPr="00235887">
        <w:t xml:space="preserve">emonstrate </w:t>
      </w:r>
      <w:r>
        <w:t xml:space="preserve">your </w:t>
      </w:r>
      <w:r w:rsidRPr="00235887">
        <w:t xml:space="preserve">ability to use </w:t>
      </w:r>
      <w:r>
        <w:t>basic Linux</w:t>
      </w:r>
      <w:r w:rsidRPr="00235887">
        <w:t xml:space="preserve"> commands.</w:t>
      </w:r>
      <w:r>
        <w:t xml:space="preserve"> </w:t>
      </w:r>
    </w:p>
    <w:p w14:paraId="7A5405A1" w14:textId="77777777" w:rsidR="00235887" w:rsidRDefault="00235887" w:rsidP="00235887"/>
    <w:p w14:paraId="4571BDD5" w14:textId="4AA512AF" w:rsidR="00235887" w:rsidRDefault="00235887" w:rsidP="009539CD">
      <w:pPr>
        <w:pStyle w:val="ListParagraph"/>
        <w:numPr>
          <w:ilvl w:val="0"/>
          <w:numId w:val="10"/>
        </w:numPr>
        <w:spacing w:after="120"/>
        <w:contextualSpacing w:val="0"/>
      </w:pPr>
      <w:r>
        <w:t>Review the following list of common commands.</w:t>
      </w:r>
    </w:p>
    <w:p w14:paraId="378C5FFB" w14:textId="04C9933D" w:rsidR="00235887" w:rsidRDefault="00235887" w:rsidP="009539CD">
      <w:pPr>
        <w:pStyle w:val="ListParagraph"/>
        <w:numPr>
          <w:ilvl w:val="0"/>
          <w:numId w:val="11"/>
        </w:numPr>
        <w:spacing w:after="120"/>
        <w:contextualSpacing w:val="0"/>
      </w:pPr>
      <w:r>
        <w:t xml:space="preserve">ls </w:t>
      </w:r>
      <w:r w:rsidR="00D6505F">
        <w:t>–</w:t>
      </w:r>
      <w:r>
        <w:t xml:space="preserve"> list contents of a directory</w:t>
      </w:r>
    </w:p>
    <w:p w14:paraId="1F4B0497" w14:textId="0D159E59" w:rsidR="00235887" w:rsidRDefault="00235887" w:rsidP="009539CD">
      <w:pPr>
        <w:pStyle w:val="ListParagraph"/>
        <w:numPr>
          <w:ilvl w:val="0"/>
          <w:numId w:val="11"/>
        </w:numPr>
        <w:spacing w:after="120"/>
        <w:contextualSpacing w:val="0"/>
      </w:pPr>
      <w:r>
        <w:t xml:space="preserve">cd </w:t>
      </w:r>
      <w:r w:rsidR="00D6505F">
        <w:t>–</w:t>
      </w:r>
      <w:r>
        <w:t xml:space="preserve"> change directory</w:t>
      </w:r>
    </w:p>
    <w:p w14:paraId="1BFBD79E" w14:textId="5294E4D5" w:rsidR="00235887" w:rsidRDefault="00235887" w:rsidP="009539CD">
      <w:pPr>
        <w:pStyle w:val="ListParagraph"/>
        <w:numPr>
          <w:ilvl w:val="0"/>
          <w:numId w:val="11"/>
        </w:numPr>
        <w:spacing w:after="120"/>
        <w:contextualSpacing w:val="0"/>
      </w:pPr>
      <w:r>
        <w:t xml:space="preserve">pwd </w:t>
      </w:r>
      <w:r w:rsidR="00D6505F">
        <w:t>–</w:t>
      </w:r>
      <w:r>
        <w:t xml:space="preserve"> show current working directory</w:t>
      </w:r>
    </w:p>
    <w:p w14:paraId="278B9C2C" w14:textId="718D07BA" w:rsidR="00235887" w:rsidRDefault="00235887" w:rsidP="009539CD">
      <w:pPr>
        <w:pStyle w:val="ListParagraph"/>
        <w:numPr>
          <w:ilvl w:val="0"/>
          <w:numId w:val="11"/>
        </w:numPr>
        <w:spacing w:after="120"/>
        <w:contextualSpacing w:val="0"/>
      </w:pPr>
      <w:r>
        <w:t xml:space="preserve">mv </w:t>
      </w:r>
      <w:r w:rsidR="00D6505F">
        <w:t>–</w:t>
      </w:r>
      <w:r>
        <w:t xml:space="preserve"> move file</w:t>
      </w:r>
    </w:p>
    <w:p w14:paraId="31F2FA4F" w14:textId="06E0D841" w:rsidR="00235887" w:rsidRDefault="00235887" w:rsidP="009539CD">
      <w:pPr>
        <w:pStyle w:val="ListParagraph"/>
        <w:numPr>
          <w:ilvl w:val="0"/>
          <w:numId w:val="11"/>
        </w:numPr>
        <w:spacing w:after="120"/>
        <w:contextualSpacing w:val="0"/>
      </w:pPr>
      <w:r>
        <w:t xml:space="preserve">rm </w:t>
      </w:r>
      <w:r w:rsidR="00D6505F">
        <w:t>–</w:t>
      </w:r>
      <w:r>
        <w:t xml:space="preserve"> remove file</w:t>
      </w:r>
    </w:p>
    <w:p w14:paraId="517976A0" w14:textId="7F504552" w:rsidR="00235887" w:rsidRDefault="00235887" w:rsidP="009539CD">
      <w:pPr>
        <w:pStyle w:val="ListParagraph"/>
        <w:numPr>
          <w:ilvl w:val="0"/>
          <w:numId w:val="11"/>
        </w:numPr>
        <w:spacing w:after="120"/>
        <w:contextualSpacing w:val="0"/>
      </w:pPr>
      <w:r>
        <w:t xml:space="preserve">mkdir </w:t>
      </w:r>
      <w:r w:rsidR="00D6505F">
        <w:t>–</w:t>
      </w:r>
      <w:r>
        <w:t xml:space="preserve"> make directory</w:t>
      </w:r>
    </w:p>
    <w:p w14:paraId="3BC8AE5E" w14:textId="69B0C2B0" w:rsidR="00235887" w:rsidRDefault="00235887" w:rsidP="009539CD">
      <w:pPr>
        <w:pStyle w:val="ListParagraph"/>
        <w:numPr>
          <w:ilvl w:val="0"/>
          <w:numId w:val="11"/>
        </w:numPr>
        <w:spacing w:after="120"/>
        <w:contextualSpacing w:val="0"/>
      </w:pPr>
      <w:r>
        <w:t xml:space="preserve">rmdir </w:t>
      </w:r>
      <w:r w:rsidR="00D6505F">
        <w:t>–</w:t>
      </w:r>
      <w:r>
        <w:t xml:space="preserve"> remove directory</w:t>
      </w:r>
    </w:p>
    <w:p w14:paraId="644EA9A7" w14:textId="2D948958" w:rsidR="00235887" w:rsidRDefault="00235887" w:rsidP="00235887"/>
    <w:p w14:paraId="5EE0C80E" w14:textId="337A6D1E" w:rsidR="00235887" w:rsidRDefault="00235887" w:rsidP="009539CD">
      <w:pPr>
        <w:pStyle w:val="ListParagraph"/>
        <w:numPr>
          <w:ilvl w:val="0"/>
          <w:numId w:val="10"/>
        </w:numPr>
        <w:spacing w:after="120"/>
        <w:contextualSpacing w:val="0"/>
      </w:pPr>
      <w:r>
        <w:t xml:space="preserve">In your home directory, create </w:t>
      </w:r>
      <w:r w:rsidR="009539CD">
        <w:t xml:space="preserve">a </w:t>
      </w:r>
      <w:r>
        <w:t xml:space="preserve">directory called </w:t>
      </w:r>
      <w:r w:rsidRPr="009539CD">
        <w:rPr>
          <w:b/>
        </w:rPr>
        <w:t>FoodMenu</w:t>
      </w:r>
      <w:r>
        <w:t>.</w:t>
      </w:r>
    </w:p>
    <w:p w14:paraId="0C4CD144" w14:textId="7267303D" w:rsidR="009539CD" w:rsidRDefault="00235887" w:rsidP="009539CD">
      <w:pPr>
        <w:pStyle w:val="ListParagraph"/>
        <w:numPr>
          <w:ilvl w:val="0"/>
          <w:numId w:val="10"/>
        </w:numPr>
        <w:spacing w:after="120"/>
        <w:contextualSpacing w:val="0"/>
      </w:pPr>
      <w:r>
        <w:t xml:space="preserve">In that directory, create two files named </w:t>
      </w:r>
      <w:r w:rsidRPr="009539CD">
        <w:rPr>
          <w:b/>
        </w:rPr>
        <w:t>drinks.txt</w:t>
      </w:r>
      <w:r>
        <w:t xml:space="preserve"> and </w:t>
      </w:r>
      <w:r w:rsidRPr="009539CD">
        <w:rPr>
          <w:b/>
        </w:rPr>
        <w:t>snacks.txt</w:t>
      </w:r>
      <w:r>
        <w:t xml:space="preserve">, and enter few lines into each file. </w:t>
      </w:r>
    </w:p>
    <w:p w14:paraId="052639A1" w14:textId="7BB2891F" w:rsidR="009539CD" w:rsidRDefault="009539CD" w:rsidP="009539CD">
      <w:pPr>
        <w:pStyle w:val="ListParagraph"/>
        <w:numPr>
          <w:ilvl w:val="0"/>
          <w:numId w:val="10"/>
        </w:numPr>
        <w:spacing w:after="120"/>
        <w:contextualSpacing w:val="0"/>
      </w:pPr>
      <w:r>
        <w:t>C</w:t>
      </w:r>
      <w:r w:rsidR="00235887">
        <w:t>reate new directory</w:t>
      </w:r>
      <w:r>
        <w:t xml:space="preserve"> called</w:t>
      </w:r>
      <w:r w:rsidR="00235887">
        <w:t xml:space="preserve"> </w:t>
      </w:r>
      <w:r w:rsidR="00235887" w:rsidRPr="009539CD">
        <w:rPr>
          <w:b/>
        </w:rPr>
        <w:t>$HOME/newmenu</w:t>
      </w:r>
      <w:r w:rsidR="00235887">
        <w:t xml:space="preserve">, and </w:t>
      </w:r>
      <w:r>
        <w:t xml:space="preserve">then </w:t>
      </w:r>
      <w:r w:rsidR="00235887">
        <w:t xml:space="preserve">copy both text files there. </w:t>
      </w:r>
    </w:p>
    <w:p w14:paraId="7067A3B0" w14:textId="2212A60A" w:rsidR="00235887" w:rsidRDefault="00235887" w:rsidP="009539CD">
      <w:pPr>
        <w:pStyle w:val="ListParagraph"/>
        <w:spacing w:after="120"/>
        <w:contextualSpacing w:val="0"/>
      </w:pPr>
      <w:r w:rsidRPr="009539CD">
        <w:rPr>
          <w:b/>
        </w:rPr>
        <w:t>Note</w:t>
      </w:r>
      <w:r w:rsidR="009539CD" w:rsidRPr="009539CD">
        <w:rPr>
          <w:b/>
        </w:rPr>
        <w:t>:</w:t>
      </w:r>
      <w:r w:rsidR="009539CD">
        <w:t xml:space="preserve"> Characters’ c</w:t>
      </w:r>
      <w:r>
        <w:t>ase (lower</w:t>
      </w:r>
      <w:r w:rsidR="009539CD">
        <w:t xml:space="preserve">- or </w:t>
      </w:r>
      <w:r>
        <w:t>upper</w:t>
      </w:r>
      <w:r w:rsidR="009539CD">
        <w:t>case</w:t>
      </w:r>
      <w:r>
        <w:t>) matters on Linux.</w:t>
      </w:r>
    </w:p>
    <w:p w14:paraId="5E6261F9" w14:textId="645BB535" w:rsidR="009539CD" w:rsidRDefault="009539CD" w:rsidP="009539CD">
      <w:pPr>
        <w:pStyle w:val="Heading1"/>
      </w:pPr>
      <w:bookmarkStart w:id="3" w:name="_Toc476812818"/>
      <w:r>
        <w:t>Part 2: Install a Text Editor on Linux</w:t>
      </w:r>
      <w:bookmarkEnd w:id="3"/>
    </w:p>
    <w:p w14:paraId="1FA365CE" w14:textId="186C735A" w:rsidR="009539CD" w:rsidRDefault="009539CD" w:rsidP="009539CD">
      <w:pPr>
        <w:spacing w:after="240"/>
      </w:pPr>
      <w:r>
        <w:t>Most systems have two text editors, “</w:t>
      </w:r>
      <w:r w:rsidRPr="00642125">
        <w:t>vi</w:t>
      </w:r>
      <w:r>
        <w:t>”</w:t>
      </w:r>
      <w:r w:rsidRPr="009539CD">
        <w:t xml:space="preserve"> and </w:t>
      </w:r>
      <w:r>
        <w:t>“</w:t>
      </w:r>
      <w:r w:rsidRPr="00642125">
        <w:t>nano</w:t>
      </w:r>
      <w:r>
        <w:t xml:space="preserve">,” preinstalled. However, a powerful </w:t>
      </w:r>
      <w:r w:rsidR="00EF2314">
        <w:t xml:space="preserve">text </w:t>
      </w:r>
      <w:r>
        <w:t xml:space="preserve">editor called “Emacs” can </w:t>
      </w:r>
      <w:r w:rsidR="00642125">
        <w:t xml:space="preserve">also </w:t>
      </w:r>
      <w:r>
        <w:t>be easily installed. Emacs is specifically designed for programming</w:t>
      </w:r>
      <w:r w:rsidR="00642125">
        <w:t>, and we</w:t>
      </w:r>
      <w:r>
        <w:t xml:space="preserve"> will use </w:t>
      </w:r>
      <w:r w:rsidR="00642125">
        <w:t xml:space="preserve">it </w:t>
      </w:r>
      <w:r>
        <w:t xml:space="preserve">for the remainder of this lab. </w:t>
      </w:r>
    </w:p>
    <w:p w14:paraId="7017A0C2" w14:textId="0BCAEEC2" w:rsidR="00656C5F" w:rsidRDefault="00656C5F" w:rsidP="00656C5F">
      <w:pPr>
        <w:spacing w:after="240"/>
        <w:rPr>
          <w:rStyle w:val="InternetLink"/>
        </w:rPr>
      </w:pPr>
      <w:r>
        <w:t xml:space="preserve">A reference card can be found at: </w:t>
      </w:r>
      <w:hyperlink r:id="rId13">
        <w:r>
          <w:rPr>
            <w:rStyle w:val="InternetLink"/>
          </w:rPr>
          <w:t>https://www.gnu.org/software/emacs/refcards/ps/refcard.ps.gz</w:t>
        </w:r>
      </w:hyperlink>
    </w:p>
    <w:p w14:paraId="220C4158" w14:textId="77777777" w:rsidR="00EF2314" w:rsidRDefault="00EF2314" w:rsidP="00EF2314">
      <w:pPr>
        <w:spacing w:after="240"/>
      </w:pPr>
      <w:r>
        <w:t xml:space="preserve">Emacs uses two special keys. The CTRL key is denoted as “C-” and the ESC key, called the “meta” key, is denoted as “M-.” </w:t>
      </w:r>
    </w:p>
    <w:p w14:paraId="4B338C0F" w14:textId="61E6A31A" w:rsidR="00EF2314" w:rsidRDefault="00EF2314" w:rsidP="00EF2314">
      <w:pPr>
        <w:spacing w:after="240"/>
      </w:pPr>
      <w:r>
        <w:t>There are two types of commands in Emacs: short key sequences for frequently used commands, and longer commands which are typed in. You can see a few examples in the following table: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08"/>
        <w:gridCol w:w="5599"/>
      </w:tblGrid>
      <w:tr w:rsidR="00EF2314" w14:paraId="3FB25D41" w14:textId="77777777" w:rsidTr="00D67285">
        <w:trPr>
          <w:trHeight w:val="282"/>
        </w:trPr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1390F30B" w14:textId="77777777" w:rsidR="00EF2314" w:rsidRDefault="00EF2314" w:rsidP="00D67285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Sequence</w:t>
            </w:r>
          </w:p>
        </w:tc>
        <w:tc>
          <w:tcPr>
            <w:tcW w:w="6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AC8AD6F" w14:textId="77777777" w:rsidR="00EF2314" w:rsidRDefault="00EF2314" w:rsidP="00D67285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</w:tr>
      <w:tr w:rsidR="00EF2314" w14:paraId="75018B51" w14:textId="77777777" w:rsidTr="00D67285"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38B06FF7" w14:textId="77777777" w:rsidR="00EF2314" w:rsidRPr="00642125" w:rsidRDefault="00EF2314" w:rsidP="00D67285">
            <w:pPr>
              <w:pStyle w:val="TableContents"/>
              <w:rPr>
                <w:rFonts w:ascii="Courier New" w:hAnsi="Courier New"/>
                <w:bCs/>
              </w:rPr>
            </w:pPr>
            <w:r w:rsidRPr="00642125">
              <w:rPr>
                <w:rFonts w:ascii="Courier New" w:hAnsi="Courier New"/>
                <w:bCs/>
              </w:rPr>
              <w:t>C-x C-f</w:t>
            </w:r>
          </w:p>
        </w:tc>
        <w:tc>
          <w:tcPr>
            <w:tcW w:w="6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63C4190A" w14:textId="77777777" w:rsidR="00EF2314" w:rsidRDefault="00EF2314" w:rsidP="00D67285">
            <w:r>
              <w:t>Read file into Emacs buffer</w:t>
            </w:r>
          </w:p>
        </w:tc>
      </w:tr>
      <w:tr w:rsidR="00EF2314" w14:paraId="6D0569E6" w14:textId="77777777" w:rsidTr="00D67285"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574A97D6" w14:textId="77777777" w:rsidR="00EF2314" w:rsidRPr="00642125" w:rsidRDefault="00EF2314" w:rsidP="00D67285">
            <w:pPr>
              <w:pStyle w:val="TableContents"/>
              <w:rPr>
                <w:rFonts w:ascii="Courier New" w:hAnsi="Courier New"/>
                <w:bCs/>
              </w:rPr>
            </w:pPr>
            <w:r w:rsidRPr="00642125">
              <w:rPr>
                <w:rFonts w:ascii="Courier New" w:hAnsi="Courier New"/>
                <w:bCs/>
              </w:rPr>
              <w:t>C-x C-c</w:t>
            </w:r>
          </w:p>
        </w:tc>
        <w:tc>
          <w:tcPr>
            <w:tcW w:w="6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63AFDEDB" w14:textId="77777777" w:rsidR="00EF2314" w:rsidRDefault="00EF2314" w:rsidP="00D67285">
            <w:r>
              <w:t>Exit emacs</w:t>
            </w:r>
          </w:p>
        </w:tc>
      </w:tr>
      <w:tr w:rsidR="00EF2314" w14:paraId="346ED4C5" w14:textId="77777777" w:rsidTr="00D67285"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03BC7D71" w14:textId="77777777" w:rsidR="00EF2314" w:rsidRPr="00642125" w:rsidRDefault="00EF2314" w:rsidP="00D67285">
            <w:pPr>
              <w:pStyle w:val="TableContents"/>
              <w:rPr>
                <w:rFonts w:ascii="Courier New" w:hAnsi="Courier New"/>
                <w:bCs/>
              </w:rPr>
            </w:pPr>
            <w:r w:rsidRPr="00642125">
              <w:rPr>
                <w:rFonts w:ascii="Courier New" w:hAnsi="Courier New"/>
                <w:bCs/>
              </w:rPr>
              <w:lastRenderedPageBreak/>
              <w:t>C-x C-s</w:t>
            </w:r>
          </w:p>
        </w:tc>
        <w:tc>
          <w:tcPr>
            <w:tcW w:w="6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1250647" w14:textId="77777777" w:rsidR="00EF2314" w:rsidRDefault="00EF2314" w:rsidP="00D67285">
            <w:r>
              <w:t>Save file in the buffer to disk</w:t>
            </w:r>
          </w:p>
        </w:tc>
      </w:tr>
      <w:tr w:rsidR="00EF2314" w14:paraId="739B2515" w14:textId="77777777" w:rsidTr="00D67285"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1AE55087" w14:textId="77777777" w:rsidR="00EF2314" w:rsidRPr="00642125" w:rsidRDefault="00EF2314" w:rsidP="00D67285">
            <w:pPr>
              <w:pStyle w:val="TableContents"/>
              <w:rPr>
                <w:rFonts w:ascii="Courier New" w:hAnsi="Courier New"/>
                <w:bCs/>
              </w:rPr>
            </w:pPr>
            <w:r w:rsidRPr="00642125">
              <w:rPr>
                <w:rFonts w:ascii="Courier New" w:hAnsi="Courier New"/>
                <w:bCs/>
              </w:rPr>
              <w:t>C-x s</w:t>
            </w:r>
          </w:p>
        </w:tc>
        <w:tc>
          <w:tcPr>
            <w:tcW w:w="6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6A4EFF0A" w14:textId="77777777" w:rsidR="00EF2314" w:rsidRDefault="00EF2314" w:rsidP="00D67285">
            <w:r>
              <w:t>Save all bufers to disk</w:t>
            </w:r>
          </w:p>
        </w:tc>
      </w:tr>
      <w:tr w:rsidR="00EF2314" w14:paraId="6CBF7FDC" w14:textId="77777777" w:rsidTr="00D67285"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21EA7989" w14:textId="77777777" w:rsidR="00EF2314" w:rsidRPr="00642125" w:rsidRDefault="00EF2314" w:rsidP="00D67285">
            <w:pPr>
              <w:pStyle w:val="TableContents"/>
              <w:rPr>
                <w:rFonts w:ascii="Courier New" w:hAnsi="Courier New"/>
                <w:bCs/>
              </w:rPr>
            </w:pPr>
            <w:r w:rsidRPr="00642125">
              <w:rPr>
                <w:rFonts w:ascii="Courier New" w:hAnsi="Courier New"/>
                <w:bCs/>
              </w:rPr>
              <w:t>C-x I</w:t>
            </w:r>
          </w:p>
        </w:tc>
        <w:tc>
          <w:tcPr>
            <w:tcW w:w="6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3B454D9E" w14:textId="77777777" w:rsidR="00EF2314" w:rsidRDefault="00EF2314" w:rsidP="00D67285">
            <w:r>
              <w:t>Insert contents of another file into this buffer</w:t>
            </w:r>
          </w:p>
        </w:tc>
      </w:tr>
      <w:tr w:rsidR="00EF2314" w14:paraId="0FE6B3A7" w14:textId="77777777" w:rsidTr="00D67285"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0999167B" w14:textId="77777777" w:rsidR="00EF2314" w:rsidRPr="00642125" w:rsidRDefault="00EF2314" w:rsidP="00D67285">
            <w:pPr>
              <w:pStyle w:val="TableContents"/>
              <w:rPr>
                <w:rFonts w:ascii="Courier New" w:hAnsi="Courier New"/>
                <w:bCs/>
              </w:rPr>
            </w:pPr>
            <w:r w:rsidRPr="00642125">
              <w:rPr>
                <w:rFonts w:ascii="Courier New" w:hAnsi="Courier New"/>
                <w:bCs/>
              </w:rPr>
              <w:t>M-x replace-string</w:t>
            </w:r>
          </w:p>
        </w:tc>
        <w:tc>
          <w:tcPr>
            <w:tcW w:w="6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51003464" w14:textId="77777777" w:rsidR="00EF2314" w:rsidRDefault="00EF2314" w:rsidP="00D67285">
            <w:r>
              <w:t>Search and replace every occurrence of a string</w:t>
            </w:r>
          </w:p>
        </w:tc>
      </w:tr>
      <w:tr w:rsidR="00EF2314" w14:paraId="3DA234CD" w14:textId="77777777" w:rsidTr="00D67285"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2086C08C" w14:textId="77777777" w:rsidR="00EF2314" w:rsidRPr="00642125" w:rsidRDefault="00EF2314" w:rsidP="00D67285">
            <w:pPr>
              <w:pStyle w:val="TableContents"/>
              <w:rPr>
                <w:rFonts w:ascii="Courier New" w:hAnsi="Courier New"/>
                <w:bCs/>
              </w:rPr>
            </w:pPr>
            <w:r w:rsidRPr="00642125">
              <w:rPr>
                <w:rFonts w:ascii="Courier New" w:hAnsi="Courier New"/>
                <w:bCs/>
              </w:rPr>
              <w:t>M-x mark-whole-buffer</w:t>
            </w:r>
          </w:p>
        </w:tc>
        <w:tc>
          <w:tcPr>
            <w:tcW w:w="6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6C957B25" w14:textId="77777777" w:rsidR="00EF2314" w:rsidRDefault="00EF2314" w:rsidP="00D67285">
            <w:r>
              <w:t>Next command will operate on the entire buffer</w:t>
            </w:r>
          </w:p>
        </w:tc>
      </w:tr>
      <w:tr w:rsidR="00EF2314" w14:paraId="472E42E6" w14:textId="77777777" w:rsidTr="00D67285"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12D067C7" w14:textId="77777777" w:rsidR="00EF2314" w:rsidRPr="00642125" w:rsidRDefault="00EF2314" w:rsidP="00D67285">
            <w:pPr>
              <w:pStyle w:val="TableContents"/>
              <w:rPr>
                <w:rFonts w:ascii="Courier New" w:hAnsi="Courier New"/>
                <w:bCs/>
              </w:rPr>
            </w:pPr>
            <w:r w:rsidRPr="00642125">
              <w:rPr>
                <w:rFonts w:ascii="Courier New" w:hAnsi="Courier New"/>
                <w:bCs/>
              </w:rPr>
              <w:t>M-x sort-lines</w:t>
            </w:r>
          </w:p>
        </w:tc>
        <w:tc>
          <w:tcPr>
            <w:tcW w:w="6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602A05D2" w14:textId="77777777" w:rsidR="00EF2314" w:rsidRDefault="00EF2314" w:rsidP="00D67285">
            <w:r>
              <w:t>Alphabetically sort selected lines</w:t>
            </w:r>
          </w:p>
        </w:tc>
      </w:tr>
    </w:tbl>
    <w:p w14:paraId="54C943D3" w14:textId="77777777" w:rsidR="00EF2314" w:rsidRDefault="00EF2314" w:rsidP="00EF2314">
      <w:pPr>
        <w:spacing w:before="60" w:after="240"/>
        <w:rPr>
          <w:rFonts w:ascii="Courier New" w:hAnsi="Courier New"/>
          <w:b/>
          <w:bCs/>
        </w:rPr>
      </w:pPr>
      <w:r w:rsidRPr="00656C5F">
        <w:rPr>
          <w:b/>
        </w:rPr>
        <w:t>Note</w:t>
      </w:r>
      <w:r>
        <w:rPr>
          <w:b/>
        </w:rPr>
        <w:t>:</w:t>
      </w:r>
      <w:r>
        <w:t xml:space="preserve"> To enter non-printing ASCII characters, use the sequence </w:t>
      </w:r>
      <w:r w:rsidRPr="00656C5F">
        <w:rPr>
          <w:rFonts w:ascii="Courier New" w:hAnsi="Courier New"/>
          <w:b/>
          <w:bCs/>
        </w:rPr>
        <w:t>C-q C-</w:t>
      </w:r>
      <w:r w:rsidRPr="00656C5F">
        <w:rPr>
          <w:b/>
        </w:rPr>
        <w:t>something</w:t>
      </w:r>
      <w:r>
        <w:t xml:space="preserve"> (e.g., the command for a new line is </w:t>
      </w:r>
      <w:r>
        <w:rPr>
          <w:rFonts w:ascii="Courier New" w:hAnsi="Courier New"/>
          <w:b/>
          <w:bCs/>
        </w:rPr>
        <w:t>C-q C-j</w:t>
      </w:r>
      <w:r w:rsidRPr="00656C5F">
        <w:t>).</w:t>
      </w:r>
    </w:p>
    <w:p w14:paraId="6CE45207" w14:textId="680C111B" w:rsidR="009539CD" w:rsidRDefault="00656C5F" w:rsidP="00EF2314">
      <w:pPr>
        <w:pStyle w:val="ListParagraph"/>
        <w:numPr>
          <w:ilvl w:val="0"/>
          <w:numId w:val="12"/>
        </w:numPr>
        <w:spacing w:after="120"/>
        <w:contextualSpacing w:val="0"/>
      </w:pPr>
      <w:r>
        <w:t>I</w:t>
      </w:r>
      <w:r w:rsidR="009539CD">
        <w:t xml:space="preserve">nstall </w:t>
      </w:r>
      <w:r w:rsidR="00642125">
        <w:t xml:space="preserve">Emacs, </w:t>
      </w:r>
      <w:r>
        <w:t xml:space="preserve">by </w:t>
      </w:r>
      <w:r w:rsidR="00642125">
        <w:t>enter</w:t>
      </w:r>
      <w:r>
        <w:t>ing</w:t>
      </w:r>
      <w:r w:rsidR="00642125">
        <w:t xml:space="preserve"> the following command</w:t>
      </w:r>
      <w:r w:rsidR="009539CD">
        <w:t>:</w:t>
      </w:r>
    </w:p>
    <w:p w14:paraId="0E2BC823" w14:textId="77777777" w:rsidR="009539CD" w:rsidRPr="00DF21D3" w:rsidRDefault="009539CD" w:rsidP="00656C5F">
      <w:pPr>
        <w:spacing w:after="240"/>
        <w:ind w:left="720"/>
        <w:rPr>
          <w:rFonts w:ascii="Courier New" w:hAnsi="Courier New" w:cs="Courier New"/>
        </w:rPr>
      </w:pPr>
      <w:r w:rsidRPr="00DF21D3">
        <w:rPr>
          <w:rFonts w:ascii="Courier New" w:hAnsi="Courier New" w:cs="Courier New"/>
        </w:rPr>
        <w:t>sudo apt-get install emacs24</w:t>
      </w:r>
    </w:p>
    <w:p w14:paraId="4D198DCA" w14:textId="207911FB" w:rsidR="009539CD" w:rsidRDefault="00656C5F" w:rsidP="00EF2314">
      <w:pPr>
        <w:pStyle w:val="ListParagraph"/>
        <w:numPr>
          <w:ilvl w:val="0"/>
          <w:numId w:val="12"/>
        </w:numPr>
        <w:spacing w:after="120"/>
        <w:contextualSpacing w:val="0"/>
      </w:pPr>
      <w:r>
        <w:t xml:space="preserve">Use Emacs to open your file for editing </w:t>
      </w:r>
      <w:r w:rsidR="004C46F7">
        <w:t>using the basic command:</w:t>
      </w:r>
    </w:p>
    <w:p w14:paraId="68616CAD" w14:textId="04082CA6" w:rsidR="009539CD" w:rsidRDefault="009539CD" w:rsidP="00656C5F">
      <w:pPr>
        <w:spacing w:after="240"/>
        <w:ind w:left="720"/>
      </w:pPr>
      <w:r w:rsidRPr="004C46F7">
        <w:rPr>
          <w:rFonts w:ascii="Courier New" w:hAnsi="Courier New"/>
          <w:bCs/>
        </w:rPr>
        <w:t>emacs some-file-name</w:t>
      </w:r>
    </w:p>
    <w:p w14:paraId="6F24F5F2" w14:textId="48A5885D" w:rsidR="00656C5F" w:rsidRDefault="009539CD" w:rsidP="00EF2314">
      <w:pPr>
        <w:pStyle w:val="ListParagraph"/>
        <w:numPr>
          <w:ilvl w:val="0"/>
          <w:numId w:val="12"/>
        </w:numPr>
        <w:spacing w:after="120"/>
        <w:contextualSpacing w:val="0"/>
      </w:pPr>
      <w:r>
        <w:t xml:space="preserve">Once the file is opened in </w:t>
      </w:r>
      <w:r w:rsidR="00656C5F">
        <w:t>the E</w:t>
      </w:r>
      <w:r>
        <w:t>ma</w:t>
      </w:r>
      <w:r w:rsidR="00656C5F">
        <w:t>cs buffer, type in some content</w:t>
      </w:r>
      <w:r>
        <w:t xml:space="preserve"> </w:t>
      </w:r>
      <w:r w:rsidR="00656C5F">
        <w:t>(</w:t>
      </w:r>
      <w:r>
        <w:t>e.g., a short paragraph describing why you like this course</w:t>
      </w:r>
      <w:r w:rsidR="00656C5F">
        <w:t>)</w:t>
      </w:r>
      <w:r>
        <w:t xml:space="preserve">. </w:t>
      </w:r>
    </w:p>
    <w:p w14:paraId="0BF2639E" w14:textId="23F625BB" w:rsidR="009539CD" w:rsidRDefault="009539CD" w:rsidP="00656C5F">
      <w:pPr>
        <w:pStyle w:val="ListParagraph"/>
        <w:numPr>
          <w:ilvl w:val="0"/>
          <w:numId w:val="12"/>
        </w:numPr>
        <w:spacing w:after="120"/>
      </w:pPr>
      <w:r>
        <w:t xml:space="preserve">Save the file you created, </w:t>
      </w:r>
      <w:r w:rsidR="00F33B45">
        <w:t xml:space="preserve">display </w:t>
      </w:r>
      <w:r>
        <w:t xml:space="preserve">its content on the screen using the </w:t>
      </w:r>
      <w:r w:rsidRPr="00656C5F">
        <w:rPr>
          <w:b/>
        </w:rPr>
        <w:t>shell cat</w:t>
      </w:r>
      <w:r>
        <w:t xml:space="preserve"> command, and </w:t>
      </w:r>
      <w:r w:rsidR="00F33B45">
        <w:t xml:space="preserve">then </w:t>
      </w:r>
      <w:r w:rsidR="00656C5F">
        <w:t xml:space="preserve">show your work </w:t>
      </w:r>
      <w:r>
        <w:t>to the instructor.</w:t>
      </w:r>
    </w:p>
    <w:p w14:paraId="2E645423" w14:textId="77777777" w:rsidR="00656C5F" w:rsidRDefault="00656C5F" w:rsidP="009539CD">
      <w:pPr>
        <w:spacing w:after="120"/>
      </w:pPr>
    </w:p>
    <w:p w14:paraId="55BCE1BB" w14:textId="4A2CA936" w:rsidR="00656C5F" w:rsidRDefault="00656C5F" w:rsidP="00656C5F">
      <w:pPr>
        <w:spacing w:after="120"/>
        <w:jc w:val="right"/>
      </w:pPr>
      <w:r>
        <w:t>Instructor Sign-off: _____________________</w:t>
      </w:r>
    </w:p>
    <w:p w14:paraId="6E704169" w14:textId="5CF802A5" w:rsidR="00FC6E91" w:rsidRDefault="00FC6E91" w:rsidP="00FC6E91">
      <w:pPr>
        <w:pStyle w:val="Heading1"/>
      </w:pPr>
      <w:bookmarkStart w:id="4" w:name="_Toc476812819"/>
      <w:r>
        <w:t>Part 3: Install Git on Linux</w:t>
      </w:r>
      <w:bookmarkEnd w:id="4"/>
    </w:p>
    <w:p w14:paraId="60541369" w14:textId="221F046B" w:rsidR="00FC6E91" w:rsidRDefault="00FC6E91" w:rsidP="00DF21D3">
      <w:pPr>
        <w:spacing w:after="240"/>
      </w:pPr>
      <w:r>
        <w:t xml:space="preserve">In this class, we will be using two repositories. One is a read-only repository for the whole class, containing code examples, code written in previous classes, and so on. The other is your personal repository, where you have read/write access. Use this repository to save your work in progress, as well as backup copies and copies of your work’s development history (laptops do fail, and “my computer </w:t>
      </w:r>
      <w:r w:rsidR="00DB23A1">
        <w:t>crashed</w:t>
      </w:r>
      <w:r>
        <w:t xml:space="preserve">” </w:t>
      </w:r>
      <w:r w:rsidR="00DB23A1">
        <w:t>is not an acceptable excuse</w:t>
      </w:r>
      <w:r>
        <w:t>).</w:t>
      </w:r>
    </w:p>
    <w:p w14:paraId="5BFEAB14" w14:textId="1AF9354B" w:rsidR="00DB23A1" w:rsidRDefault="00FC6E91" w:rsidP="00DB23A1">
      <w:pPr>
        <w:spacing w:after="240"/>
      </w:pPr>
      <w:r>
        <w:t>We will make the access to repositories as automated as possible</w:t>
      </w:r>
      <w:r w:rsidR="00DB23A1">
        <w:t>, using public key cryptography</w:t>
      </w:r>
      <w:r>
        <w:t xml:space="preserve">. </w:t>
      </w:r>
    </w:p>
    <w:p w14:paraId="1EB06035" w14:textId="68BC465F" w:rsidR="00DB23A1" w:rsidRDefault="00DB23A1" w:rsidP="00DB23A1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If a Git client isn’t already installed on your computer, install it </w:t>
      </w:r>
      <w:r w:rsidR="0042014E">
        <w:t>using</w:t>
      </w:r>
      <w:r>
        <w:t>:</w:t>
      </w:r>
    </w:p>
    <w:p w14:paraId="6F6799B5" w14:textId="77777777" w:rsidR="00DB23A1" w:rsidRPr="00FC6E91" w:rsidRDefault="00DB23A1" w:rsidP="00DB23A1">
      <w:pPr>
        <w:spacing w:after="120"/>
        <w:ind w:left="720"/>
        <w:rPr>
          <w:rFonts w:ascii="Courier New" w:hAnsi="Courier New"/>
          <w:bCs/>
        </w:rPr>
      </w:pPr>
      <w:r w:rsidRPr="00FC6E91">
        <w:rPr>
          <w:rFonts w:ascii="Courier New" w:hAnsi="Courier New"/>
          <w:bCs/>
        </w:rPr>
        <w:t xml:space="preserve">$ sudo apt-get install git </w:t>
      </w:r>
    </w:p>
    <w:p w14:paraId="147991E4" w14:textId="38966BE4" w:rsidR="00FC6E91" w:rsidRDefault="00DB23A1" w:rsidP="00DB23A1">
      <w:pPr>
        <w:pStyle w:val="ListParagraph"/>
        <w:numPr>
          <w:ilvl w:val="0"/>
          <w:numId w:val="14"/>
        </w:numPr>
        <w:spacing w:after="120"/>
        <w:contextualSpacing w:val="0"/>
      </w:pPr>
      <w:r>
        <w:t>Then</w:t>
      </w:r>
      <w:r w:rsidR="00FC6E91">
        <w:t>, generate a pair of keys</w:t>
      </w:r>
      <w:r>
        <w:t xml:space="preserve"> </w:t>
      </w:r>
      <w:r w:rsidR="004C46F7">
        <w:t>using</w:t>
      </w:r>
      <w:r w:rsidR="00FC6E91">
        <w:t>:</w:t>
      </w:r>
    </w:p>
    <w:p w14:paraId="638A5A3E" w14:textId="16DE9D24" w:rsidR="00FC6E91" w:rsidRPr="004C46F7" w:rsidRDefault="00FC6E91" w:rsidP="004C46F7">
      <w:pPr>
        <w:spacing w:after="120"/>
        <w:ind w:left="720"/>
        <w:rPr>
          <w:rFonts w:ascii="Courier New" w:hAnsi="Courier New"/>
          <w:bCs/>
        </w:rPr>
      </w:pPr>
      <w:r w:rsidRPr="004C46F7">
        <w:rPr>
          <w:rFonts w:ascii="Courier New" w:hAnsi="Courier New"/>
          <w:bCs/>
        </w:rPr>
        <w:t>ssh-keygen -t rsa</w:t>
      </w:r>
    </w:p>
    <w:p w14:paraId="19210963" w14:textId="39BB848A" w:rsidR="00DB23A1" w:rsidRDefault="00DB23A1" w:rsidP="00DB23A1">
      <w:pPr>
        <w:pStyle w:val="ListParagraph"/>
        <w:numPr>
          <w:ilvl w:val="0"/>
          <w:numId w:val="14"/>
        </w:numPr>
        <w:spacing w:after="120"/>
        <w:contextualSpacing w:val="0"/>
      </w:pPr>
      <w:r>
        <w:lastRenderedPageBreak/>
        <w:t>Press ENTER when prompted to enter</w:t>
      </w:r>
      <w:r w:rsidR="00FC6E91">
        <w:t xml:space="preserve"> a password</w:t>
      </w:r>
      <w:r>
        <w:t>.</w:t>
      </w:r>
    </w:p>
    <w:p w14:paraId="44713996" w14:textId="77777777" w:rsidR="00DB23A1" w:rsidRDefault="00FC6E91" w:rsidP="00DB23A1">
      <w:pPr>
        <w:pStyle w:val="ListParagraph"/>
        <w:spacing w:after="120"/>
        <w:contextualSpacing w:val="0"/>
      </w:pPr>
      <w:r>
        <w:t>This command generate</w:t>
      </w:r>
      <w:r w:rsidR="00DB23A1">
        <w:t>s</w:t>
      </w:r>
      <w:r>
        <w:t xml:space="preserve"> two files containing two keys in </w:t>
      </w:r>
      <w:r w:rsidR="00DB23A1">
        <w:t xml:space="preserve">the </w:t>
      </w:r>
      <w:r>
        <w:t>subdirectory of your HOME directory</w:t>
      </w:r>
      <w:r w:rsidR="00DB23A1">
        <w:t>,</w:t>
      </w:r>
      <w:r>
        <w:t xml:space="preserve"> called </w:t>
      </w:r>
      <w:r w:rsidRPr="0083252A">
        <w:rPr>
          <w:b/>
        </w:rPr>
        <w:t>.ssh</w:t>
      </w:r>
      <w:r>
        <w:t xml:space="preserve">. The files are </w:t>
      </w:r>
      <w:r w:rsidRPr="00DB23A1">
        <w:rPr>
          <w:b/>
        </w:rPr>
        <w:t>id_rsa</w:t>
      </w:r>
      <w:r>
        <w:t xml:space="preserve"> and </w:t>
      </w:r>
      <w:r w:rsidRPr="00DB23A1">
        <w:rPr>
          <w:b/>
        </w:rPr>
        <w:t>id_rsa.pub</w:t>
      </w:r>
      <w:r>
        <w:t xml:space="preserve">. </w:t>
      </w:r>
    </w:p>
    <w:p w14:paraId="5D6E2B8B" w14:textId="40A5B4AE" w:rsidR="00FC6E91" w:rsidRDefault="00FC6E91" w:rsidP="00DB23A1">
      <w:pPr>
        <w:pStyle w:val="ListParagraph"/>
        <w:numPr>
          <w:ilvl w:val="0"/>
          <w:numId w:val="14"/>
        </w:numPr>
        <w:spacing w:after="120"/>
        <w:contextualSpacing w:val="0"/>
      </w:pPr>
      <w:r>
        <w:t>To enable the instructor to create your personal repository</w:t>
      </w:r>
      <w:r w:rsidR="0083252A">
        <w:t xml:space="preserve"> (or “repo”)</w:t>
      </w:r>
      <w:r>
        <w:t xml:space="preserve">, copy the </w:t>
      </w:r>
      <w:r w:rsidRPr="00DB23A1">
        <w:rPr>
          <w:b/>
        </w:rPr>
        <w:t>id_rsa.pub</w:t>
      </w:r>
      <w:r>
        <w:t xml:space="preserve"> file to </w:t>
      </w:r>
      <w:r w:rsidR="00DB23A1">
        <w:t xml:space="preserve">your </w:t>
      </w:r>
      <w:r>
        <w:t>personalized file</w:t>
      </w:r>
      <w:r w:rsidR="00DB23A1">
        <w:t xml:space="preserve"> using the following </w:t>
      </w:r>
      <w:bookmarkStart w:id="5" w:name="_GoBack"/>
      <w:bookmarkEnd w:id="5"/>
      <w:r>
        <w:t>naming scheme</w:t>
      </w:r>
      <w:r w:rsidR="00DB23A1">
        <w:t>.</w:t>
      </w:r>
      <w:r>
        <w:t xml:space="preserve"> </w:t>
      </w:r>
      <w:r w:rsidR="00DB23A1">
        <w:t>I</w:t>
      </w:r>
      <w:r>
        <w:t xml:space="preserve">f </w:t>
      </w:r>
      <w:r w:rsidR="00DB23A1">
        <w:t>your</w:t>
      </w:r>
      <w:r>
        <w:t xml:space="preserve"> name was Fred Flint Stone, and </w:t>
      </w:r>
      <w:r w:rsidR="00DB23A1">
        <w:t xml:space="preserve">your SAIT </w:t>
      </w:r>
      <w:r>
        <w:t xml:space="preserve">email </w:t>
      </w:r>
      <w:r w:rsidR="00DB23A1">
        <w:t xml:space="preserve">address </w:t>
      </w:r>
      <w:r>
        <w:t>was fred-flint.stone@edu.sait.ca, execute th</w:t>
      </w:r>
      <w:r w:rsidR="00DB23A1">
        <w:t>e</w:t>
      </w:r>
      <w:r>
        <w:t xml:space="preserve"> co</w:t>
      </w:r>
      <w:r w:rsidR="00DB23A1">
        <w:t>m</w:t>
      </w:r>
      <w:r>
        <w:t>mand:</w:t>
      </w:r>
    </w:p>
    <w:p w14:paraId="66896AB4" w14:textId="77777777" w:rsidR="00FC6E91" w:rsidRPr="004C46F7" w:rsidRDefault="00FC6E91" w:rsidP="004C46F7">
      <w:pPr>
        <w:spacing w:after="120"/>
        <w:ind w:left="720"/>
        <w:rPr>
          <w:rFonts w:ascii="Courier New" w:hAnsi="Courier New"/>
          <w:bCs/>
        </w:rPr>
      </w:pPr>
      <w:r w:rsidRPr="004C46F7">
        <w:rPr>
          <w:rFonts w:ascii="Courier New" w:hAnsi="Courier New"/>
          <w:bCs/>
        </w:rPr>
        <w:t>cp id_rsa.pub fredflint-stone.pub</w:t>
      </w:r>
    </w:p>
    <w:p w14:paraId="5F7FE607" w14:textId="5CB22985" w:rsidR="00DB23A1" w:rsidRDefault="0083252A" w:rsidP="00DB23A1">
      <w:pPr>
        <w:spacing w:after="120"/>
        <w:ind w:left="720"/>
      </w:pPr>
      <w:r w:rsidRPr="004C46F7">
        <w:rPr>
          <w:b/>
        </w:rPr>
        <w:t>Note:</w:t>
      </w:r>
      <w:r>
        <w:t xml:space="preserve"> </w:t>
      </w:r>
      <w:r w:rsidR="00DB23A1">
        <w:t>Delete any</w:t>
      </w:r>
      <w:r w:rsidR="00FC6E91">
        <w:t xml:space="preserve"> hyphen</w:t>
      </w:r>
      <w:r w:rsidR="00DB23A1">
        <w:t>s</w:t>
      </w:r>
      <w:r w:rsidR="00FC6E91">
        <w:t xml:space="preserve"> in the email, </w:t>
      </w:r>
      <w:r w:rsidR="00DB23A1">
        <w:t>and</w:t>
      </w:r>
      <w:r w:rsidR="00FC6E91">
        <w:t xml:space="preserve"> replace the </w:t>
      </w:r>
      <w:r w:rsidR="00DB23A1">
        <w:t xml:space="preserve">period </w:t>
      </w:r>
      <w:r w:rsidR="00FC6E91">
        <w:t xml:space="preserve">in the email with </w:t>
      </w:r>
      <w:r w:rsidR="00DB23A1">
        <w:t xml:space="preserve">a </w:t>
      </w:r>
      <w:r w:rsidR="00FC6E91">
        <w:t xml:space="preserve">dash. </w:t>
      </w:r>
    </w:p>
    <w:p w14:paraId="4DB4FB87" w14:textId="78E58902" w:rsidR="00FC6E91" w:rsidRDefault="0083252A" w:rsidP="00DB23A1">
      <w:pPr>
        <w:pStyle w:val="ListParagraph"/>
        <w:numPr>
          <w:ilvl w:val="0"/>
          <w:numId w:val="14"/>
        </w:numPr>
        <w:spacing w:after="120"/>
      </w:pPr>
      <w:r>
        <w:t xml:space="preserve">Your instructor will tell you how to submit the </w:t>
      </w:r>
      <w:r w:rsidR="00DB23A1">
        <w:t>file</w:t>
      </w:r>
      <w:r>
        <w:t>.</w:t>
      </w:r>
    </w:p>
    <w:p w14:paraId="4F6EB522" w14:textId="77777777" w:rsidR="0083252A" w:rsidRDefault="0083252A" w:rsidP="0083252A">
      <w:pPr>
        <w:pStyle w:val="ListParagraph"/>
        <w:spacing w:before="240" w:after="360"/>
        <w:contextualSpacing w:val="0"/>
        <w:jc w:val="right"/>
      </w:pPr>
      <w:r>
        <w:t>Instructor Sign-off: _____________________</w:t>
      </w:r>
    </w:p>
    <w:p w14:paraId="3C0CBD71" w14:textId="0103F0B6" w:rsidR="0083252A" w:rsidRDefault="0083252A" w:rsidP="0083252A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Next, make a directory to store the repositories on your computer </w:t>
      </w:r>
      <w:r w:rsidR="004C46F7">
        <w:t>using</w:t>
      </w:r>
      <w:r>
        <w:t>:</w:t>
      </w:r>
    </w:p>
    <w:p w14:paraId="4FCC6BBF" w14:textId="77777777" w:rsidR="0083252A" w:rsidRPr="0083252A" w:rsidRDefault="0083252A" w:rsidP="0083252A">
      <w:pPr>
        <w:spacing w:after="120"/>
        <w:ind w:left="720"/>
        <w:rPr>
          <w:rFonts w:ascii="Courier New" w:hAnsi="Courier New"/>
          <w:bCs/>
        </w:rPr>
      </w:pPr>
      <w:r w:rsidRPr="0083252A">
        <w:rPr>
          <w:rFonts w:ascii="Courier New" w:hAnsi="Courier New"/>
          <w:bCs/>
        </w:rPr>
        <w:t>cd</w:t>
      </w:r>
    </w:p>
    <w:p w14:paraId="704E541A" w14:textId="77777777" w:rsidR="0083252A" w:rsidRPr="0083252A" w:rsidRDefault="0083252A" w:rsidP="0083252A">
      <w:pPr>
        <w:spacing w:after="120"/>
        <w:ind w:left="720"/>
        <w:rPr>
          <w:rFonts w:ascii="Courier New" w:hAnsi="Courier New"/>
          <w:bCs/>
        </w:rPr>
      </w:pPr>
      <w:r w:rsidRPr="0083252A">
        <w:rPr>
          <w:rFonts w:ascii="Courier New" w:hAnsi="Courier New"/>
          <w:bCs/>
        </w:rPr>
        <w:t xml:space="preserve">mkdir git </w:t>
      </w:r>
    </w:p>
    <w:p w14:paraId="07FD61DC" w14:textId="77777777" w:rsidR="0083252A" w:rsidRPr="0083252A" w:rsidRDefault="0083252A" w:rsidP="0083252A">
      <w:pPr>
        <w:spacing w:after="120"/>
        <w:ind w:left="720"/>
        <w:rPr>
          <w:rFonts w:ascii="Courier New" w:hAnsi="Courier New"/>
          <w:bCs/>
        </w:rPr>
      </w:pPr>
      <w:r w:rsidRPr="0083252A">
        <w:rPr>
          <w:rFonts w:ascii="Courier New" w:hAnsi="Courier New"/>
          <w:bCs/>
        </w:rPr>
        <w:t xml:space="preserve">cd git </w:t>
      </w:r>
    </w:p>
    <w:p w14:paraId="1E9FE481" w14:textId="77777777" w:rsidR="0083252A" w:rsidRPr="0083252A" w:rsidRDefault="0083252A" w:rsidP="0083252A">
      <w:pPr>
        <w:spacing w:after="120"/>
        <w:ind w:left="720"/>
        <w:rPr>
          <w:rFonts w:ascii="Courier New" w:hAnsi="Courier New"/>
          <w:bCs/>
        </w:rPr>
      </w:pPr>
      <w:r w:rsidRPr="0083252A">
        <w:rPr>
          <w:rFonts w:ascii="Courier New" w:hAnsi="Courier New"/>
          <w:bCs/>
        </w:rPr>
        <w:t>git clone gitoli@itss.ict.sait.ca:itsc203</w:t>
      </w:r>
    </w:p>
    <w:p w14:paraId="770DE973" w14:textId="77777777" w:rsidR="0083252A" w:rsidRPr="0083252A" w:rsidRDefault="0083252A" w:rsidP="0083252A">
      <w:pPr>
        <w:spacing w:after="120"/>
        <w:ind w:left="720"/>
        <w:rPr>
          <w:rFonts w:ascii="Courier New" w:hAnsi="Courier New"/>
          <w:bCs/>
        </w:rPr>
      </w:pPr>
      <w:r w:rsidRPr="0083252A">
        <w:rPr>
          <w:rFonts w:ascii="Courier New" w:hAnsi="Courier New"/>
          <w:bCs/>
        </w:rPr>
        <w:t>git clone gitoli@itss.ict.sait.ca:fred-flintstone</w:t>
      </w:r>
    </w:p>
    <w:p w14:paraId="33223F50" w14:textId="42D80A1A" w:rsidR="00FC6E91" w:rsidRDefault="001B2261" w:rsidP="001B2261">
      <w:pPr>
        <w:pStyle w:val="ListParagraph"/>
        <w:spacing w:before="240" w:line="240" w:lineRule="auto"/>
        <w:contextualSpacing w:val="0"/>
      </w:pPr>
      <w:r>
        <w:t>T</w:t>
      </w:r>
      <w:r w:rsidR="0083252A">
        <w:t>wo directories</w:t>
      </w:r>
      <w:r>
        <w:t xml:space="preserve"> are created</w:t>
      </w:r>
      <w:r w:rsidR="0083252A">
        <w:t xml:space="preserve">: </w:t>
      </w:r>
      <w:r w:rsidR="0083252A" w:rsidRPr="0083252A">
        <w:rPr>
          <w:b/>
        </w:rPr>
        <w:t>/home/user/git/itsc203</w:t>
      </w:r>
      <w:r w:rsidR="0083252A">
        <w:t xml:space="preserve"> and </w:t>
      </w:r>
      <w:r>
        <w:br/>
      </w:r>
      <w:r w:rsidR="0083252A" w:rsidRPr="0083252A">
        <w:rPr>
          <w:b/>
        </w:rPr>
        <w:t>/home/user/git/fred-flintstone</w:t>
      </w:r>
      <w:r w:rsidR="0083252A">
        <w:t>.</w:t>
      </w:r>
    </w:p>
    <w:p w14:paraId="0D0B09C9" w14:textId="77777777" w:rsidR="0083252A" w:rsidRDefault="0083252A" w:rsidP="0083252A">
      <w:pPr>
        <w:pStyle w:val="ListParagraph"/>
        <w:spacing w:before="240" w:after="360"/>
        <w:contextualSpacing w:val="0"/>
        <w:jc w:val="right"/>
      </w:pPr>
      <w:r>
        <w:t>Instructor Sign-off: _____________________</w:t>
      </w:r>
    </w:p>
    <w:p w14:paraId="7FA23CD2" w14:textId="65416D8C" w:rsidR="001022DC" w:rsidRDefault="001022DC" w:rsidP="001022DC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Copy a file called </w:t>
      </w:r>
      <w:r w:rsidRPr="00D67285">
        <w:rPr>
          <w:b/>
        </w:rPr>
        <w:t>test.txt</w:t>
      </w:r>
      <w:r>
        <w:t xml:space="preserve"> from the class repo to your own repo</w:t>
      </w:r>
      <w:r w:rsidR="0042014E">
        <w:t xml:space="preserve"> using</w:t>
      </w:r>
      <w:r>
        <w:t>:</w:t>
      </w:r>
    </w:p>
    <w:p w14:paraId="0E0434D6" w14:textId="77777777" w:rsidR="001022DC" w:rsidRPr="001022DC" w:rsidRDefault="001022DC" w:rsidP="001022DC">
      <w:pPr>
        <w:spacing w:after="120"/>
        <w:ind w:left="720"/>
        <w:rPr>
          <w:rFonts w:ascii="Courier New" w:hAnsi="Courier New"/>
          <w:bCs/>
        </w:rPr>
      </w:pPr>
      <w:r w:rsidRPr="001022DC">
        <w:rPr>
          <w:rFonts w:ascii="Courier New" w:hAnsi="Courier New"/>
          <w:bCs/>
        </w:rPr>
        <w:t>cp itsc203/drinkstemplate.c fred-flintstone/drinks.c</w:t>
      </w:r>
    </w:p>
    <w:p w14:paraId="526BA2A0" w14:textId="0F3638F5" w:rsidR="001022DC" w:rsidRDefault="00D67285" w:rsidP="001022DC">
      <w:pPr>
        <w:pStyle w:val="ListParagraph"/>
        <w:numPr>
          <w:ilvl w:val="0"/>
          <w:numId w:val="14"/>
        </w:numPr>
        <w:spacing w:after="120"/>
        <w:contextualSpacing w:val="0"/>
      </w:pPr>
      <w:r>
        <w:t>E</w:t>
      </w:r>
      <w:r w:rsidR="001022DC">
        <w:t>dit it and save it</w:t>
      </w:r>
      <w:r>
        <w:t xml:space="preserve"> </w:t>
      </w:r>
      <w:r w:rsidR="0042014E">
        <w:t>us</w:t>
      </w:r>
      <w:r>
        <w:t>ing:</w:t>
      </w:r>
    </w:p>
    <w:p w14:paraId="064AA666" w14:textId="77777777" w:rsidR="001022DC" w:rsidRPr="001022DC" w:rsidRDefault="001022DC" w:rsidP="001022DC">
      <w:pPr>
        <w:spacing w:after="120"/>
        <w:ind w:left="720"/>
        <w:rPr>
          <w:rFonts w:ascii="Courier New" w:hAnsi="Courier New"/>
          <w:bCs/>
        </w:rPr>
      </w:pPr>
      <w:r w:rsidRPr="001022DC">
        <w:rPr>
          <w:rFonts w:ascii="Courier New" w:hAnsi="Courier New"/>
          <w:bCs/>
        </w:rPr>
        <w:t>cd fred-flintstone</w:t>
      </w:r>
    </w:p>
    <w:p w14:paraId="78DE5B76" w14:textId="77777777" w:rsidR="001022DC" w:rsidRPr="001022DC" w:rsidRDefault="001022DC" w:rsidP="001022DC">
      <w:pPr>
        <w:spacing w:after="120"/>
        <w:ind w:left="720"/>
        <w:rPr>
          <w:rFonts w:ascii="Courier New" w:hAnsi="Courier New"/>
          <w:bCs/>
        </w:rPr>
      </w:pPr>
      <w:r w:rsidRPr="001022DC">
        <w:rPr>
          <w:rFonts w:ascii="Courier New" w:hAnsi="Courier New"/>
          <w:bCs/>
        </w:rPr>
        <w:t>emacs drinks.c</w:t>
      </w:r>
    </w:p>
    <w:p w14:paraId="7704F4F1" w14:textId="3A7F09EC" w:rsidR="001022DC" w:rsidRDefault="001022DC" w:rsidP="00D67285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Complete the program, so when it is executed, it prints on the console the line: </w:t>
      </w:r>
      <w:r w:rsidRPr="00D67285">
        <w:rPr>
          <w:rFonts w:ascii="Courier New" w:hAnsi="Courier New"/>
          <w:bCs/>
        </w:rPr>
        <w:t>My favorite beverage is</w:t>
      </w:r>
      <w:r>
        <w:t xml:space="preserve"> [fill in your own]. </w:t>
      </w:r>
    </w:p>
    <w:p w14:paraId="03326E1C" w14:textId="77777777" w:rsidR="00D67285" w:rsidRDefault="00D67285" w:rsidP="001022DC">
      <w:pPr>
        <w:pStyle w:val="ListParagraph"/>
        <w:numPr>
          <w:ilvl w:val="0"/>
          <w:numId w:val="14"/>
        </w:numPr>
        <w:spacing w:after="120"/>
        <w:contextualSpacing w:val="0"/>
      </w:pPr>
      <w:r>
        <w:t>Save the file using the E</w:t>
      </w:r>
      <w:r w:rsidR="001022DC">
        <w:t xml:space="preserve">macs </w:t>
      </w:r>
      <w:r w:rsidR="001022DC" w:rsidRPr="00D67285">
        <w:rPr>
          <w:rFonts w:ascii="Courier New" w:hAnsi="Courier New"/>
          <w:b/>
          <w:bCs/>
        </w:rPr>
        <w:t>C-x C-s</w:t>
      </w:r>
      <w:r w:rsidR="001022DC">
        <w:t xml:space="preserve"> command, </w:t>
      </w:r>
      <w:r>
        <w:t>and then exit E</w:t>
      </w:r>
      <w:r w:rsidR="001022DC">
        <w:t xml:space="preserve">macs using </w:t>
      </w:r>
      <w:r>
        <w:t xml:space="preserve">the </w:t>
      </w:r>
      <w:r>
        <w:br/>
      </w:r>
      <w:r w:rsidR="001022DC" w:rsidRPr="00D67285">
        <w:rPr>
          <w:rFonts w:ascii="Courier New" w:hAnsi="Courier New"/>
          <w:b/>
          <w:bCs/>
        </w:rPr>
        <w:t>C-x C-c</w:t>
      </w:r>
      <w:r>
        <w:t xml:space="preserve"> command</w:t>
      </w:r>
      <w:r w:rsidR="001022DC">
        <w:t xml:space="preserve">. </w:t>
      </w:r>
    </w:p>
    <w:p w14:paraId="1C9FA583" w14:textId="20686B30" w:rsidR="001022DC" w:rsidRDefault="00D67285" w:rsidP="00D67285">
      <w:pPr>
        <w:pStyle w:val="ListParagraph"/>
        <w:numPr>
          <w:ilvl w:val="0"/>
          <w:numId w:val="14"/>
        </w:numPr>
        <w:spacing w:after="120"/>
        <w:contextualSpacing w:val="0"/>
      </w:pPr>
      <w:r>
        <w:t>T</w:t>
      </w:r>
      <w:r w:rsidR="001022DC">
        <w:t>rack this file</w:t>
      </w:r>
      <w:r>
        <w:t xml:space="preserve"> using the </w:t>
      </w:r>
      <w:r w:rsidRPr="00D67285">
        <w:rPr>
          <w:rFonts w:ascii="Courier New" w:hAnsi="Courier New"/>
          <w:b/>
          <w:bCs/>
        </w:rPr>
        <w:t>git add drinks.c</w:t>
      </w:r>
      <w:r>
        <w:t xml:space="preserve"> command, and </w:t>
      </w:r>
      <w:r w:rsidR="001022DC">
        <w:t>then commit your changes to your local copy of the repository</w:t>
      </w:r>
      <w:r>
        <w:t xml:space="preserve"> by entering</w:t>
      </w:r>
      <w:r w:rsidR="001022DC">
        <w:t>:</w:t>
      </w:r>
    </w:p>
    <w:p w14:paraId="339D465E" w14:textId="3E0A36D0" w:rsidR="001022DC" w:rsidRDefault="001022DC" w:rsidP="00D67285">
      <w:pPr>
        <w:spacing w:after="120"/>
        <w:ind w:left="720"/>
      </w:pPr>
      <w:r w:rsidRPr="001022DC">
        <w:rPr>
          <w:rFonts w:ascii="Courier New" w:hAnsi="Courier New"/>
          <w:bCs/>
        </w:rPr>
        <w:lastRenderedPageBreak/>
        <w:t>git commit -a -m</w:t>
      </w:r>
      <w:r>
        <w:t xml:space="preserve"> “</w:t>
      </w:r>
      <w:r w:rsidR="00D67285">
        <w:t>[Write your own</w:t>
      </w:r>
      <w:r>
        <w:t xml:space="preserve"> short commit message</w:t>
      </w:r>
      <w:r w:rsidR="00D67285">
        <w:t>]</w:t>
      </w:r>
      <w:r>
        <w:t>”</w:t>
      </w:r>
    </w:p>
    <w:p w14:paraId="33A14B55" w14:textId="5C43C768" w:rsidR="001022DC" w:rsidRDefault="00D67285" w:rsidP="001022DC">
      <w:pPr>
        <w:pStyle w:val="ListParagraph"/>
        <w:numPr>
          <w:ilvl w:val="0"/>
          <w:numId w:val="14"/>
        </w:numPr>
        <w:spacing w:after="120"/>
        <w:contextualSpacing w:val="0"/>
      </w:pPr>
      <w:r>
        <w:t>P</w:t>
      </w:r>
      <w:r w:rsidR="001022DC">
        <w:t xml:space="preserve">ush the changes to the </w:t>
      </w:r>
      <w:r>
        <w:t>G</w:t>
      </w:r>
      <w:r w:rsidR="001022DC">
        <w:t>it server</w:t>
      </w:r>
      <w:r>
        <w:t xml:space="preserve"> using the </w:t>
      </w:r>
      <w:r w:rsidRPr="00D67285">
        <w:rPr>
          <w:rFonts w:ascii="Courier New" w:hAnsi="Courier New"/>
          <w:b/>
          <w:bCs/>
        </w:rPr>
        <w:t>git push origin master</w:t>
      </w:r>
      <w:r>
        <w:rPr>
          <w:rFonts w:ascii="Courier New" w:hAnsi="Courier New"/>
          <w:b/>
          <w:bCs/>
        </w:rPr>
        <w:t xml:space="preserve"> </w:t>
      </w:r>
      <w:r w:rsidRPr="00D67285">
        <w:t>command</w:t>
      </w:r>
      <w:r>
        <w:t>, and then compile the program by entering:</w:t>
      </w:r>
    </w:p>
    <w:p w14:paraId="080EB70E" w14:textId="77777777" w:rsidR="001022DC" w:rsidRPr="001022DC" w:rsidRDefault="001022DC" w:rsidP="001022DC">
      <w:pPr>
        <w:spacing w:after="120"/>
        <w:ind w:left="720"/>
        <w:rPr>
          <w:rFonts w:ascii="Courier New" w:hAnsi="Courier New"/>
          <w:bCs/>
        </w:rPr>
      </w:pPr>
      <w:r w:rsidRPr="001022DC">
        <w:rPr>
          <w:rFonts w:ascii="Courier New" w:hAnsi="Courier New"/>
          <w:bCs/>
        </w:rPr>
        <w:t>gcc -g -o drinks drinks.c</w:t>
      </w:r>
    </w:p>
    <w:p w14:paraId="10B077FE" w14:textId="7D585444" w:rsidR="00FC6E91" w:rsidRDefault="00D67285" w:rsidP="00D67285">
      <w:pPr>
        <w:pStyle w:val="ListParagraph"/>
        <w:numPr>
          <w:ilvl w:val="0"/>
          <w:numId w:val="14"/>
        </w:numPr>
        <w:spacing w:after="120" w:line="240" w:lineRule="auto"/>
        <w:contextualSpacing w:val="0"/>
      </w:pPr>
      <w:r>
        <w:t>E</w:t>
      </w:r>
      <w:r w:rsidR="001022DC">
        <w:t xml:space="preserve">xecute </w:t>
      </w:r>
      <w:r>
        <w:t xml:space="preserve">the program </w:t>
      </w:r>
      <w:r w:rsidR="0042014E">
        <w:t>us</w:t>
      </w:r>
      <w:r>
        <w:t xml:space="preserve">ing the </w:t>
      </w:r>
      <w:r w:rsidR="001022DC" w:rsidRPr="004C46F7">
        <w:rPr>
          <w:rFonts w:ascii="Courier New" w:hAnsi="Courier New"/>
          <w:bCs/>
        </w:rPr>
        <w:t>drinks</w:t>
      </w:r>
      <w:r>
        <w:t xml:space="preserve"> command, and then </w:t>
      </w:r>
      <w:r w:rsidR="001022DC">
        <w:t xml:space="preserve">confirm </w:t>
      </w:r>
      <w:r>
        <w:t xml:space="preserve">that </w:t>
      </w:r>
      <w:r w:rsidR="001022DC">
        <w:t xml:space="preserve">the output </w:t>
      </w:r>
      <w:r>
        <w:t>appears</w:t>
      </w:r>
      <w:r w:rsidR="001022DC">
        <w:t xml:space="preserve"> </w:t>
      </w:r>
      <w:r>
        <w:t>the way you</w:t>
      </w:r>
      <w:r w:rsidR="001022DC">
        <w:t xml:space="preserve"> intended.</w:t>
      </w:r>
    </w:p>
    <w:p w14:paraId="42116E88" w14:textId="5C018680" w:rsidR="001022DC" w:rsidRDefault="001022DC" w:rsidP="001022DC">
      <w:pPr>
        <w:pStyle w:val="ListParagraph"/>
        <w:spacing w:before="240" w:after="360"/>
        <w:contextualSpacing w:val="0"/>
        <w:jc w:val="right"/>
      </w:pPr>
      <w:r>
        <w:t>Instructor Sign-off: _____________________</w:t>
      </w:r>
    </w:p>
    <w:p w14:paraId="5EB6A9A3" w14:textId="40F97E6A" w:rsidR="00D67285" w:rsidRDefault="00D67285" w:rsidP="00736FFC">
      <w:pPr>
        <w:pStyle w:val="Heading1"/>
      </w:pPr>
      <w:bookmarkStart w:id="6" w:name="_Toc476812820"/>
      <w:r>
        <w:t>Part 4: Install Git on Windows</w:t>
      </w:r>
      <w:bookmarkEnd w:id="6"/>
    </w:p>
    <w:p w14:paraId="119DF825" w14:textId="677858F0" w:rsidR="00736FFC" w:rsidRDefault="00D6505F" w:rsidP="00032989">
      <w:r>
        <w:t>Google “</w:t>
      </w:r>
      <w:r w:rsidR="00736FFC">
        <w:t>git for windows</w:t>
      </w:r>
      <w:r>
        <w:t>”</w:t>
      </w:r>
      <w:r w:rsidR="00DF21D3">
        <w:t xml:space="preserve"> for a general understanding of what it is.</w:t>
      </w:r>
    </w:p>
    <w:p w14:paraId="2F6D2D34" w14:textId="77777777" w:rsidR="00736FFC" w:rsidRDefault="00736FFC" w:rsidP="00032989"/>
    <w:p w14:paraId="13324356" w14:textId="2B601AB9" w:rsidR="00032989" w:rsidRDefault="00736FFC" w:rsidP="00032989">
      <w:pPr>
        <w:pStyle w:val="ListParagraph"/>
        <w:numPr>
          <w:ilvl w:val="0"/>
          <w:numId w:val="15"/>
        </w:numPr>
        <w:spacing w:after="120"/>
        <w:contextualSpacing w:val="0"/>
      </w:pPr>
      <w:r>
        <w:t xml:space="preserve">Download </w:t>
      </w:r>
      <w:r w:rsidR="00032989">
        <w:t>G</w:t>
      </w:r>
      <w:r>
        <w:t xml:space="preserve">it for </w:t>
      </w:r>
      <w:r w:rsidR="00032989">
        <w:t>W</w:t>
      </w:r>
      <w:r>
        <w:t>indows</w:t>
      </w:r>
      <w:r w:rsidR="00032989">
        <w:t xml:space="preserve"> using the appropriate link listed below.</w:t>
      </w:r>
    </w:p>
    <w:p w14:paraId="4EA21776" w14:textId="3A4335CB" w:rsidR="00032989" w:rsidRDefault="00032989" w:rsidP="00032989">
      <w:pPr>
        <w:pStyle w:val="ListParagraph"/>
        <w:numPr>
          <w:ilvl w:val="0"/>
          <w:numId w:val="16"/>
        </w:numPr>
        <w:spacing w:after="120"/>
        <w:contextualSpacing w:val="0"/>
      </w:pPr>
      <w:hyperlink r:id="rId14" w:history="1">
        <w:r w:rsidRPr="00A077E3">
          <w:rPr>
            <w:rStyle w:val="Hyperlink"/>
          </w:rPr>
          <w:t>https://git-scm.com/download/win/</w:t>
        </w:r>
      </w:hyperlink>
      <w:r>
        <w:t xml:space="preserve"> </w:t>
      </w:r>
    </w:p>
    <w:p w14:paraId="0DA5F454" w14:textId="77B3888C" w:rsidR="00032989" w:rsidRDefault="001B0A47" w:rsidP="00032989">
      <w:pPr>
        <w:pStyle w:val="ListParagraph"/>
        <w:numPr>
          <w:ilvl w:val="0"/>
          <w:numId w:val="16"/>
        </w:numPr>
        <w:spacing w:after="120"/>
        <w:contextualSpacing w:val="0"/>
      </w:pPr>
      <w:hyperlink r:id="rId15" w:history="1">
        <w:r w:rsidR="00032989" w:rsidRPr="00A077E3">
          <w:rPr>
            <w:rStyle w:val="Hyperlink"/>
          </w:rPr>
          <w:t>https://github.com/git-for-windows/git/releases/download/v2.10.1.windows.1/Git-2.10.1-32-bit.exe</w:t>
        </w:r>
      </w:hyperlink>
      <w:r w:rsidR="00032989">
        <w:t xml:space="preserve"> </w:t>
      </w:r>
    </w:p>
    <w:p w14:paraId="7BEB437A" w14:textId="3120F2E1" w:rsidR="00032989" w:rsidRDefault="001B0A47" w:rsidP="00032989">
      <w:pPr>
        <w:pStyle w:val="ListParagraph"/>
        <w:numPr>
          <w:ilvl w:val="0"/>
          <w:numId w:val="16"/>
        </w:numPr>
        <w:spacing w:after="120"/>
        <w:contextualSpacing w:val="0"/>
      </w:pPr>
      <w:hyperlink r:id="rId16" w:history="1">
        <w:r w:rsidR="00032989" w:rsidRPr="00A077E3">
          <w:rPr>
            <w:rStyle w:val="Hyperlink"/>
          </w:rPr>
          <w:t>https://github.com/git-for-windows/git/releases/download/v2.10.1.windows.1/Git-2.10.1-64-bit.exe</w:t>
        </w:r>
      </w:hyperlink>
      <w:r w:rsidR="00032989">
        <w:t xml:space="preserve"> </w:t>
      </w:r>
    </w:p>
    <w:p w14:paraId="0A6BE0E3" w14:textId="51F29B46" w:rsidR="00736FFC" w:rsidRDefault="00032989" w:rsidP="00032989">
      <w:pPr>
        <w:pStyle w:val="ListParagraph"/>
        <w:numPr>
          <w:ilvl w:val="0"/>
          <w:numId w:val="15"/>
        </w:numPr>
        <w:spacing w:after="120"/>
        <w:contextualSpacing w:val="0"/>
      </w:pPr>
      <w:r>
        <w:t>I</w:t>
      </w:r>
      <w:r w:rsidR="00736FFC">
        <w:t>nstall</w:t>
      </w:r>
      <w:r>
        <w:t xml:space="preserve"> Git, and ensure that the following default components are selected:</w:t>
      </w:r>
      <w:r w:rsidR="00736FFC">
        <w:t>.</w:t>
      </w:r>
      <w:r>
        <w:t xml:space="preserve"> Note that a </w:t>
      </w:r>
      <w:r w:rsidR="00736FFC">
        <w:t xml:space="preserve">number of Microsoft </w:t>
      </w:r>
      <w:r>
        <w:t>w</w:t>
      </w:r>
      <w:r w:rsidR="00736FFC">
        <w:t>arnings</w:t>
      </w:r>
      <w:r>
        <w:t xml:space="preserve"> appear. </w:t>
      </w:r>
    </w:p>
    <w:p w14:paraId="679F1265" w14:textId="5BB2CD02" w:rsidR="00736FFC" w:rsidRDefault="00736FFC" w:rsidP="009A2A34">
      <w:pPr>
        <w:pStyle w:val="ListParagraph"/>
        <w:numPr>
          <w:ilvl w:val="0"/>
          <w:numId w:val="17"/>
        </w:numPr>
        <w:spacing w:after="120"/>
        <w:ind w:left="1080"/>
        <w:contextualSpacing w:val="0"/>
      </w:pPr>
      <w:r>
        <w:t>Git Bash</w:t>
      </w:r>
      <w:r w:rsidR="00032989">
        <w:t xml:space="preserve"> Here</w:t>
      </w:r>
    </w:p>
    <w:p w14:paraId="5C9193CB" w14:textId="756FA003" w:rsidR="00736FFC" w:rsidRDefault="00736FFC" w:rsidP="009A2A34">
      <w:pPr>
        <w:pStyle w:val="ListParagraph"/>
        <w:numPr>
          <w:ilvl w:val="0"/>
          <w:numId w:val="17"/>
        </w:numPr>
        <w:spacing w:after="120"/>
        <w:ind w:left="1080"/>
        <w:contextualSpacing w:val="0"/>
      </w:pPr>
      <w:r>
        <w:t>Git GUI</w:t>
      </w:r>
      <w:r w:rsidR="00032989">
        <w:t xml:space="preserve"> Here</w:t>
      </w:r>
    </w:p>
    <w:p w14:paraId="57DFAA30" w14:textId="633B9ACE" w:rsidR="00736FFC" w:rsidRDefault="00032989" w:rsidP="009A2A34">
      <w:pPr>
        <w:pStyle w:val="ListParagraph"/>
        <w:numPr>
          <w:ilvl w:val="0"/>
          <w:numId w:val="17"/>
        </w:numPr>
        <w:spacing w:after="120"/>
        <w:ind w:left="1080"/>
        <w:contextualSpacing w:val="0"/>
      </w:pPr>
      <w:r>
        <w:t>A</w:t>
      </w:r>
      <w:r w:rsidR="00736FFC">
        <w:t>ssociate .git</w:t>
      </w:r>
      <w:r>
        <w:t>*</w:t>
      </w:r>
      <w:r w:rsidR="00736FFC">
        <w:t xml:space="preserve"> configuration files with the default text editor</w:t>
      </w:r>
    </w:p>
    <w:p w14:paraId="3A90CC4E" w14:textId="47D0C0C7" w:rsidR="00736FFC" w:rsidRDefault="00032989" w:rsidP="009A2A34">
      <w:pPr>
        <w:pStyle w:val="ListParagraph"/>
        <w:numPr>
          <w:ilvl w:val="0"/>
          <w:numId w:val="17"/>
        </w:numPr>
        <w:spacing w:after="120"/>
        <w:ind w:left="1080"/>
        <w:contextualSpacing w:val="0"/>
      </w:pPr>
      <w:r>
        <w:t>A</w:t>
      </w:r>
      <w:r w:rsidR="00736FFC">
        <w:t xml:space="preserve">ssociate .sh files to be run with </w:t>
      </w:r>
      <w:r>
        <w:t>B</w:t>
      </w:r>
      <w:r w:rsidR="00736FFC">
        <w:t>ash</w:t>
      </w:r>
    </w:p>
    <w:p w14:paraId="26859A5B" w14:textId="77777777" w:rsidR="009A2A34" w:rsidRDefault="00032989" w:rsidP="0042014E">
      <w:pPr>
        <w:spacing w:after="60"/>
        <w:ind w:left="720"/>
      </w:pPr>
      <w:r>
        <w:t>Note</w:t>
      </w:r>
      <w:r w:rsidR="009A2A34">
        <w:t>s</w:t>
      </w:r>
      <w:r>
        <w:t xml:space="preserve">: </w:t>
      </w:r>
    </w:p>
    <w:p w14:paraId="2A78C40B" w14:textId="10EC240A" w:rsidR="00736FFC" w:rsidRDefault="009A2A34" w:rsidP="0042014E">
      <w:pPr>
        <w:pStyle w:val="ListParagraph"/>
        <w:numPr>
          <w:ilvl w:val="0"/>
          <w:numId w:val="18"/>
        </w:numPr>
        <w:spacing w:after="120"/>
        <w:contextualSpacing w:val="0"/>
      </w:pPr>
      <w:r>
        <w:t xml:space="preserve">Uncheck the </w:t>
      </w:r>
      <w:r w:rsidRPr="0042014E">
        <w:rPr>
          <w:i/>
        </w:rPr>
        <w:t>E</w:t>
      </w:r>
      <w:r w:rsidR="00736FFC" w:rsidRPr="0042014E">
        <w:rPr>
          <w:i/>
        </w:rPr>
        <w:t>nable file system caching</w:t>
      </w:r>
      <w:r w:rsidR="00736FFC">
        <w:t xml:space="preserve"> </w:t>
      </w:r>
      <w:r>
        <w:t xml:space="preserve">option </w:t>
      </w:r>
      <w:r w:rsidR="00736FFC">
        <w:t>(it is enabled by default)</w:t>
      </w:r>
      <w:r>
        <w:t>.</w:t>
      </w:r>
    </w:p>
    <w:p w14:paraId="27B6BEA5" w14:textId="29C49092" w:rsidR="009A2A34" w:rsidRDefault="009A2A34" w:rsidP="009A2A34">
      <w:pPr>
        <w:pStyle w:val="ListParagraph"/>
        <w:numPr>
          <w:ilvl w:val="0"/>
          <w:numId w:val="18"/>
        </w:numPr>
        <w:spacing w:after="240"/>
        <w:contextualSpacing w:val="0"/>
      </w:pPr>
      <w:r>
        <w:t>This uses the MinGW environment.</w:t>
      </w:r>
    </w:p>
    <w:p w14:paraId="049BC1EB" w14:textId="5C9CA1D4" w:rsidR="00736FFC" w:rsidRDefault="009A2A34" w:rsidP="009A2A34">
      <w:pPr>
        <w:pStyle w:val="ListParagraph"/>
        <w:numPr>
          <w:ilvl w:val="0"/>
          <w:numId w:val="15"/>
        </w:numPr>
      </w:pPr>
      <w:r>
        <w:t xml:space="preserve">When the installation is complete, </w:t>
      </w:r>
      <w:r w:rsidR="00736FFC">
        <w:t xml:space="preserve">launch </w:t>
      </w:r>
      <w:r>
        <w:t>G</w:t>
      </w:r>
      <w:r w:rsidR="00736FFC">
        <w:t xml:space="preserve">it </w:t>
      </w:r>
      <w:r>
        <w:t>B</w:t>
      </w:r>
      <w:r w:rsidR="00736FFC">
        <w:t>ash</w:t>
      </w:r>
      <w:r>
        <w:t xml:space="preserve"> from the installation window or from the Start menu. A</w:t>
      </w:r>
      <w:r w:rsidR="00736FFC">
        <w:t xml:space="preserve"> </w:t>
      </w:r>
      <w:r>
        <w:t>U</w:t>
      </w:r>
      <w:r w:rsidR="00736FFC">
        <w:t xml:space="preserve">nix-like terminal window </w:t>
      </w:r>
      <w:r>
        <w:t xml:space="preserve">opens </w:t>
      </w:r>
      <w:r w:rsidR="00736FFC">
        <w:t xml:space="preserve">where </w:t>
      </w:r>
      <w:r>
        <w:t>U</w:t>
      </w:r>
      <w:r w:rsidR="00736FFC">
        <w:t>nix-like commands can be typed.</w:t>
      </w:r>
    </w:p>
    <w:p w14:paraId="30DFBB1D" w14:textId="77777777" w:rsidR="00736FFC" w:rsidRDefault="00736FFC" w:rsidP="00736FFC">
      <w:pPr>
        <w:pStyle w:val="ListParagraph"/>
        <w:spacing w:before="240" w:after="360"/>
        <w:contextualSpacing w:val="0"/>
        <w:jc w:val="right"/>
      </w:pPr>
      <w:r>
        <w:t>Instructor Sign-off: _____________________</w:t>
      </w:r>
    </w:p>
    <w:p w14:paraId="3851C6D8" w14:textId="6C70F8BE" w:rsidR="00D362DC" w:rsidRDefault="00D362DC" w:rsidP="00501F87">
      <w:pPr>
        <w:spacing w:line="240" w:lineRule="auto"/>
        <w:ind w:left="720"/>
      </w:pPr>
      <w:r>
        <w:lastRenderedPageBreak/>
        <w:t xml:space="preserve">Install a graphical user interface (GUI) for Git </w:t>
      </w:r>
      <w:r w:rsidR="00501F87">
        <w:t>from</w:t>
      </w:r>
      <w:r>
        <w:t xml:space="preserve"> </w:t>
      </w:r>
      <w:hyperlink r:id="rId17" w:history="1">
        <w:r w:rsidRPr="00A077E3">
          <w:rPr>
            <w:rStyle w:val="Hyperlink"/>
          </w:rPr>
          <w:t>https://tortoisegit.org</w:t>
        </w:r>
      </w:hyperlink>
      <w:r w:rsidR="00501F87">
        <w:t>.</w:t>
      </w:r>
      <w:r>
        <w:t xml:space="preserve"> </w:t>
      </w:r>
      <w:r w:rsidR="00501F87">
        <w:t>C</w:t>
      </w:r>
      <w:r>
        <w:t xml:space="preserve">lick the </w:t>
      </w:r>
      <w:r w:rsidRPr="0042014E">
        <w:rPr>
          <w:b/>
        </w:rPr>
        <w:t>Download</w:t>
      </w:r>
      <w:r>
        <w:t xml:space="preserve"> button and </w:t>
      </w:r>
      <w:r w:rsidR="00501F87">
        <w:t>choose</w:t>
      </w:r>
      <w:r>
        <w:t xml:space="preserve"> the </w:t>
      </w:r>
      <w:r w:rsidR="00501F87">
        <w:t>appropriate</w:t>
      </w:r>
      <w:r>
        <w:t xml:space="preserve"> TortoiseGit installer</w:t>
      </w:r>
      <w:r w:rsidR="00501F87">
        <w:t>.</w:t>
      </w:r>
      <w:hyperlink r:id="rId18" w:history="1">
        <w:r w:rsidR="00501F87" w:rsidRPr="00A077E3">
          <w:rPr>
            <w:rStyle w:val="Hyperlink"/>
          </w:rPr>
          <w:t>https://download.tortoisegit.org/tgit/2.3.0.0/TortoiseGit-2.3.0.0-32bit.msi</w:t>
        </w:r>
      </w:hyperlink>
      <w:r w:rsidR="00501F87">
        <w:t xml:space="preserve"> </w:t>
      </w:r>
    </w:p>
    <w:p w14:paraId="34463046" w14:textId="77777777" w:rsidR="00D362DC" w:rsidRDefault="00D362DC" w:rsidP="00D362DC">
      <w:pPr>
        <w:spacing w:line="240" w:lineRule="auto"/>
      </w:pPr>
    </w:p>
    <w:p w14:paraId="2096CC93" w14:textId="45037940" w:rsidR="00D67285" w:rsidRDefault="00501F87" w:rsidP="00501F87">
      <w:pPr>
        <w:pStyle w:val="ListParagraph"/>
        <w:numPr>
          <w:ilvl w:val="0"/>
          <w:numId w:val="12"/>
        </w:numPr>
        <w:spacing w:line="240" w:lineRule="auto"/>
      </w:pPr>
      <w:r>
        <w:t xml:space="preserve">On the </w:t>
      </w:r>
      <w:r w:rsidRPr="00501F87">
        <w:rPr>
          <w:i/>
        </w:rPr>
        <w:t>Choose SSH Client</w:t>
      </w:r>
      <w:r>
        <w:t xml:space="preserve"> screen, </w:t>
      </w:r>
      <w:r w:rsidR="00D362DC">
        <w:t xml:space="preserve">select </w:t>
      </w:r>
      <w:r>
        <w:t xml:space="preserve">the </w:t>
      </w:r>
      <w:r w:rsidR="00D362DC" w:rsidRPr="0042014E">
        <w:rPr>
          <w:b/>
        </w:rPr>
        <w:t xml:space="preserve">OpenSSH, </w:t>
      </w:r>
      <w:r w:rsidRPr="0042014E">
        <w:rPr>
          <w:b/>
        </w:rPr>
        <w:t>G</w:t>
      </w:r>
      <w:r w:rsidR="00D362DC" w:rsidRPr="0042014E">
        <w:rPr>
          <w:b/>
        </w:rPr>
        <w:t>it default SSH Client</w:t>
      </w:r>
      <w:r>
        <w:t xml:space="preserve"> option.</w:t>
      </w:r>
    </w:p>
    <w:p w14:paraId="399DB155" w14:textId="77777777" w:rsidR="000439CA" w:rsidRDefault="000439CA" w:rsidP="000439CA">
      <w:pPr>
        <w:pStyle w:val="ListParagraph"/>
        <w:spacing w:before="240" w:after="360"/>
        <w:contextualSpacing w:val="0"/>
        <w:jc w:val="right"/>
      </w:pPr>
      <w:r>
        <w:t>Instructor Sign-off: _____________________</w:t>
      </w:r>
    </w:p>
    <w:p w14:paraId="2504E757" w14:textId="6A6E39AE" w:rsidR="000439CA" w:rsidRPr="000439CA" w:rsidRDefault="000439CA" w:rsidP="000439CA">
      <w:pPr>
        <w:pStyle w:val="ListParagraph"/>
        <w:numPr>
          <w:ilvl w:val="0"/>
          <w:numId w:val="12"/>
        </w:numPr>
        <w:spacing w:after="120"/>
      </w:pPr>
      <w:r w:rsidRPr="000439CA">
        <w:t xml:space="preserve">Create </w:t>
      </w:r>
      <w:r>
        <w:t xml:space="preserve">a </w:t>
      </w:r>
      <w:r w:rsidRPr="000439CA">
        <w:t>public/private key pair for this computer (or virtual machine)</w:t>
      </w:r>
      <w:r>
        <w:t xml:space="preserve"> by launching the Git shell</w:t>
      </w:r>
      <w:r w:rsidRPr="000439CA">
        <w:t>:</w:t>
      </w:r>
    </w:p>
    <w:p w14:paraId="4FB08A38" w14:textId="77777777" w:rsidR="000439CA" w:rsidRPr="0042014E" w:rsidRDefault="000439CA" w:rsidP="000439CA">
      <w:pPr>
        <w:pStyle w:val="Consoleinput"/>
        <w:ind w:left="720"/>
        <w:rPr>
          <w:b w:val="0"/>
        </w:rPr>
      </w:pPr>
      <w:r w:rsidRPr="0042014E">
        <w:rPr>
          <w:b w:val="0"/>
        </w:rPr>
        <w:t>ssh-keygen -t rsa</w:t>
      </w:r>
    </w:p>
    <w:p w14:paraId="793DFD0F" w14:textId="44551026" w:rsidR="000439CA" w:rsidRDefault="000439CA" w:rsidP="000439CA">
      <w:pPr>
        <w:spacing w:after="120"/>
        <w:ind w:left="720"/>
      </w:pPr>
      <w:r>
        <w:t xml:space="preserve">This saves keys to </w:t>
      </w:r>
      <w:r w:rsidRPr="000439CA">
        <w:rPr>
          <w:b/>
        </w:rPr>
        <w:t>/c/Users/user/.ssh/id_rsa</w:t>
      </w:r>
      <w:r w:rsidRPr="000439CA">
        <w:t>.</w:t>
      </w:r>
    </w:p>
    <w:p w14:paraId="5A221BFD" w14:textId="4C1DE845" w:rsidR="000439CA" w:rsidRDefault="000439CA" w:rsidP="000439CA">
      <w:pPr>
        <w:spacing w:after="120"/>
        <w:ind w:left="720"/>
      </w:pPr>
      <w:r w:rsidRPr="000439CA">
        <w:rPr>
          <w:b/>
        </w:rPr>
        <w:t>Note:</w:t>
      </w:r>
      <w:r>
        <w:t xml:space="preserve"> Do not use a passphrase.</w:t>
      </w:r>
    </w:p>
    <w:p w14:paraId="69989658" w14:textId="77777777" w:rsidR="000439CA" w:rsidRDefault="000439CA" w:rsidP="000439CA">
      <w:pPr>
        <w:pStyle w:val="PreformattedText"/>
        <w:rPr>
          <w:rFonts w:ascii="Liberation Serif" w:hAnsi="Liberation Serif"/>
          <w:sz w:val="24"/>
          <w:szCs w:val="24"/>
        </w:rPr>
      </w:pPr>
    </w:p>
    <w:p w14:paraId="1DCC9B37" w14:textId="0D43F229" w:rsidR="000439CA" w:rsidRPr="000439CA" w:rsidRDefault="000439CA" w:rsidP="000439CA">
      <w:pPr>
        <w:pStyle w:val="ListParagraph"/>
        <w:numPr>
          <w:ilvl w:val="0"/>
          <w:numId w:val="12"/>
        </w:numPr>
        <w:spacing w:after="120"/>
      </w:pPr>
      <w:r>
        <w:t>C</w:t>
      </w:r>
      <w:r w:rsidRPr="000439CA">
        <w:t xml:space="preserve">opy the file </w:t>
      </w:r>
      <w:r w:rsidRPr="000439CA">
        <w:rPr>
          <w:b/>
        </w:rPr>
        <w:t>id_rsa.pub</w:t>
      </w:r>
      <w:r w:rsidRPr="000439CA">
        <w:t xml:space="preserve"> to firstname-lastname.pub, </w:t>
      </w:r>
      <w:r>
        <w:t>for example:</w:t>
      </w:r>
    </w:p>
    <w:p w14:paraId="2B5D2316" w14:textId="77777777" w:rsidR="000439CA" w:rsidRPr="000439CA" w:rsidRDefault="000439CA" w:rsidP="000439CA">
      <w:pPr>
        <w:pStyle w:val="Consoleinput"/>
        <w:ind w:left="720"/>
        <w:rPr>
          <w:b w:val="0"/>
        </w:rPr>
      </w:pPr>
      <w:r w:rsidRPr="000439CA">
        <w:rPr>
          <w:b w:val="0"/>
        </w:rPr>
        <w:t>cp id_rsa.pub fred-flintstone.pub</w:t>
      </w:r>
    </w:p>
    <w:p w14:paraId="3D0D5C44" w14:textId="57B1FBA9" w:rsidR="000439CA" w:rsidRDefault="000439CA" w:rsidP="000439CA">
      <w:pPr>
        <w:pStyle w:val="ListParagraph"/>
        <w:numPr>
          <w:ilvl w:val="0"/>
          <w:numId w:val="12"/>
        </w:numPr>
        <w:spacing w:after="120"/>
        <w:rPr>
          <w:rFonts w:ascii="Liberation Serif" w:hAnsi="Liberation Serif"/>
          <w:sz w:val="24"/>
          <w:szCs w:val="24"/>
        </w:rPr>
      </w:pPr>
      <w:r w:rsidRPr="000439CA">
        <w:t>Your instructor will tell you how to submit the file electronically</w:t>
      </w:r>
      <w:r>
        <w:t xml:space="preserve">, either by </w:t>
      </w:r>
      <w:r w:rsidRPr="000439CA">
        <w:t xml:space="preserve">submitting it on the web or </w:t>
      </w:r>
      <w:r>
        <w:t xml:space="preserve">using a </w:t>
      </w:r>
      <w:r w:rsidRPr="000439CA">
        <w:t xml:space="preserve">USB </w:t>
      </w:r>
      <w:r>
        <w:t>key</w:t>
      </w:r>
      <w:r w:rsidRPr="000439CA">
        <w:t>. For example, provided you have exported your Linux file</w:t>
      </w:r>
      <w:r w:rsidR="002A244D">
        <w:t xml:space="preserve"> </w:t>
      </w:r>
      <w:r w:rsidRPr="000439CA">
        <w:t>system as drive L:, copy the key to the L: drive and then email it to your instructor</w:t>
      </w:r>
      <w:r>
        <w:t>.</w:t>
      </w:r>
      <w:r>
        <w:rPr>
          <w:rFonts w:ascii="Liberation Serif" w:hAnsi="Liberation Serif"/>
          <w:sz w:val="24"/>
          <w:szCs w:val="24"/>
        </w:rPr>
        <w:t>.</w:t>
      </w:r>
    </w:p>
    <w:p w14:paraId="4BADE377" w14:textId="77777777" w:rsidR="000439CA" w:rsidRDefault="000439CA" w:rsidP="000439CA">
      <w:pPr>
        <w:pStyle w:val="Consoleinput"/>
        <w:ind w:left="720"/>
        <w:rPr>
          <w:b w:val="0"/>
        </w:rPr>
      </w:pPr>
      <w:r w:rsidRPr="000439CA">
        <w:rPr>
          <w:b w:val="0"/>
        </w:rPr>
        <w:t>cp fred-flintstone.pub /L</w:t>
      </w:r>
    </w:p>
    <w:p w14:paraId="4C76FFB0" w14:textId="77777777" w:rsidR="00EA5E49" w:rsidRPr="00EA5E49" w:rsidRDefault="00EA5E49" w:rsidP="00EA5E49">
      <w:pPr>
        <w:pStyle w:val="Consoleinput"/>
        <w:ind w:left="720"/>
        <w:rPr>
          <w:b w:val="0"/>
        </w:rPr>
      </w:pPr>
      <w:r w:rsidRPr="00EA5E49">
        <w:rPr>
          <w:b w:val="0"/>
        </w:rPr>
        <w:t>cd /c/git</w:t>
      </w:r>
    </w:p>
    <w:p w14:paraId="0C3BE15A" w14:textId="77777777" w:rsidR="00EA5E49" w:rsidRPr="00EA5E49" w:rsidRDefault="00EA5E49" w:rsidP="00EA5E49">
      <w:pPr>
        <w:pStyle w:val="Consoleinput"/>
        <w:ind w:left="720"/>
        <w:rPr>
          <w:b w:val="0"/>
        </w:rPr>
      </w:pPr>
      <w:r w:rsidRPr="00EA5E49">
        <w:rPr>
          <w:b w:val="0"/>
        </w:rPr>
        <w:t>git clone gitoli@itss.ict.sait.ca:itsc203</w:t>
      </w:r>
    </w:p>
    <w:p w14:paraId="164DE444" w14:textId="7040E813" w:rsidR="00EA5E49" w:rsidRPr="000439CA" w:rsidRDefault="00EA5E49" w:rsidP="00EA5E49">
      <w:pPr>
        <w:pStyle w:val="Consoleinput"/>
        <w:ind w:left="720"/>
        <w:rPr>
          <w:b w:val="0"/>
        </w:rPr>
      </w:pPr>
      <w:r w:rsidRPr="00EA5E49">
        <w:rPr>
          <w:b w:val="0"/>
        </w:rPr>
        <w:t>git clone gitoli@itss.ict.sait.ca:fred-flintstone</w:t>
      </w:r>
    </w:p>
    <w:p w14:paraId="7E848748" w14:textId="77777777" w:rsidR="000439CA" w:rsidRDefault="000439CA" w:rsidP="000439CA">
      <w:pPr>
        <w:pStyle w:val="ListParagraph"/>
        <w:spacing w:before="240" w:after="360"/>
        <w:contextualSpacing w:val="0"/>
        <w:jc w:val="right"/>
      </w:pPr>
      <w:r>
        <w:t>Instructor Sign-off: _____________________</w:t>
      </w:r>
    </w:p>
    <w:p w14:paraId="0EA3B684" w14:textId="0EF8E43B" w:rsidR="000439CA" w:rsidRDefault="002A244D" w:rsidP="002A244D">
      <w:pPr>
        <w:pStyle w:val="ListParagraph"/>
        <w:numPr>
          <w:ilvl w:val="0"/>
          <w:numId w:val="12"/>
        </w:numPr>
        <w:spacing w:after="120"/>
      </w:pPr>
      <w:r w:rsidRPr="002A244D">
        <w:t xml:space="preserve">Repeat the steps in </w:t>
      </w:r>
      <w:r>
        <w:t>Part 3: Install Git on Linux, this time</w:t>
      </w:r>
      <w:r w:rsidRPr="002A244D">
        <w:t xml:space="preserve"> us</w:t>
      </w:r>
      <w:r>
        <w:t>ing</w:t>
      </w:r>
      <w:r w:rsidRPr="002A244D">
        <w:t xml:space="preserve"> the file </w:t>
      </w:r>
      <w:r w:rsidRPr="002A244D">
        <w:rPr>
          <w:b/>
        </w:rPr>
        <w:t>snacks.c</w:t>
      </w:r>
      <w:r w:rsidRPr="002A244D">
        <w:t xml:space="preserve"> from the class repository instead.</w:t>
      </w:r>
    </w:p>
    <w:p w14:paraId="0A70D837" w14:textId="77777777" w:rsidR="002A244D" w:rsidRDefault="002A244D" w:rsidP="002A244D">
      <w:pPr>
        <w:spacing w:before="240" w:after="360"/>
        <w:ind w:left="360"/>
        <w:jc w:val="right"/>
      </w:pPr>
      <w:r>
        <w:t>Instructor Sign-off: _____________________</w:t>
      </w:r>
    </w:p>
    <w:p w14:paraId="56CF5B7E" w14:textId="77777777" w:rsidR="00E5353D" w:rsidRDefault="00E5353D" w:rsidP="004974D2"/>
    <w:p w14:paraId="6BF5D879" w14:textId="77777777" w:rsidR="00E5353D" w:rsidRDefault="00E5353D" w:rsidP="004974D2">
      <w:pPr>
        <w:sectPr w:rsidR="00E5353D" w:rsidSect="00D362DC">
          <w:headerReference w:type="default" r:id="rId19"/>
          <w:footerReference w:type="default" r:id="rId20"/>
          <w:headerReference w:type="first" r:id="rId21"/>
          <w:footerReference w:type="first" r:id="rId22"/>
          <w:pgSz w:w="12240" w:h="15840"/>
          <w:pgMar w:top="1710" w:right="1440" w:bottom="1620" w:left="1440" w:header="720" w:footer="720" w:gutter="0"/>
          <w:pgNumType w:start="1"/>
          <w:cols w:space="720"/>
          <w:titlePg/>
          <w:docGrid w:linePitch="360"/>
        </w:sectPr>
      </w:pPr>
    </w:p>
    <w:p w14:paraId="1702AF89" w14:textId="77777777" w:rsidR="00512D26" w:rsidRDefault="00512D26" w:rsidP="00E026F5"/>
    <w:p w14:paraId="5D14CEB2" w14:textId="77777777" w:rsidR="00512D26" w:rsidRDefault="00512D26" w:rsidP="00E026F5"/>
    <w:p w14:paraId="024A57C9" w14:textId="77777777" w:rsidR="00512D26" w:rsidRDefault="00512D26" w:rsidP="00E026F5">
      <w:pPr>
        <w:sectPr w:rsidR="00512D26" w:rsidSect="00512D26"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23"/>
      <w:footerReference w:type="first" r:id="rId24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6DD62" w14:textId="77777777" w:rsidR="001B0A47" w:rsidRDefault="001B0A47" w:rsidP="007F2B57">
      <w:r>
        <w:separator/>
      </w:r>
    </w:p>
    <w:p w14:paraId="4347C9C0" w14:textId="77777777" w:rsidR="001B0A47" w:rsidRDefault="001B0A47" w:rsidP="007F2B57"/>
    <w:p w14:paraId="341399BA" w14:textId="77777777" w:rsidR="001B0A47" w:rsidRDefault="001B0A47" w:rsidP="007F2B57"/>
  </w:endnote>
  <w:endnote w:type="continuationSeparator" w:id="0">
    <w:p w14:paraId="038B484A" w14:textId="77777777" w:rsidR="001B0A47" w:rsidRDefault="001B0A47" w:rsidP="007F2B57">
      <w:r>
        <w:continuationSeparator/>
      </w:r>
    </w:p>
    <w:p w14:paraId="1160FD27" w14:textId="77777777" w:rsidR="001B0A47" w:rsidRDefault="001B0A47" w:rsidP="007F2B57"/>
    <w:p w14:paraId="50DC7278" w14:textId="77777777" w:rsidR="001B0A47" w:rsidRDefault="001B0A47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tillium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DF21D3">
      <w:rPr>
        <w:rFonts w:eastAsia="Calibri"/>
        <w:b/>
        <w:bCs/>
        <w:noProof/>
        <w:color w:val="000000"/>
        <w:kern w:val="32"/>
        <w:sz w:val="20"/>
        <w:szCs w:val="20"/>
      </w:rPr>
      <w:t>7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DF21D3">
      <w:rPr>
        <w:rFonts w:eastAsia="Calibri"/>
        <w:b/>
        <w:bCs/>
        <w:noProof/>
        <w:color w:val="000000"/>
        <w:kern w:val="32"/>
        <w:sz w:val="20"/>
        <w:szCs w:val="20"/>
      </w:rPr>
      <w:t>8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7BE22" w14:textId="77777777" w:rsidR="001B0A47" w:rsidRDefault="001B0A47" w:rsidP="007F2B57">
      <w:r>
        <w:separator/>
      </w:r>
    </w:p>
    <w:p w14:paraId="0085E10B" w14:textId="77777777" w:rsidR="001B0A47" w:rsidRDefault="001B0A47" w:rsidP="007F2B57"/>
    <w:p w14:paraId="2B170970" w14:textId="77777777" w:rsidR="001B0A47" w:rsidRDefault="001B0A47" w:rsidP="007F2B57"/>
  </w:footnote>
  <w:footnote w:type="continuationSeparator" w:id="0">
    <w:p w14:paraId="63F79967" w14:textId="77777777" w:rsidR="001B0A47" w:rsidRDefault="001B0A47" w:rsidP="007F2B57">
      <w:r>
        <w:continuationSeparator/>
      </w:r>
    </w:p>
    <w:p w14:paraId="2CC4ECD5" w14:textId="77777777" w:rsidR="001B0A47" w:rsidRDefault="001B0A47" w:rsidP="007F2B57"/>
    <w:p w14:paraId="19BE7276" w14:textId="77777777" w:rsidR="001B0A47" w:rsidRDefault="001B0A47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"/>
  </w:num>
  <w:num w:numId="5">
    <w:abstractNumId w:val="12"/>
  </w:num>
  <w:num w:numId="6">
    <w:abstractNumId w:val="3"/>
  </w:num>
  <w:num w:numId="7">
    <w:abstractNumId w:val="15"/>
  </w:num>
  <w:num w:numId="8">
    <w:abstractNumId w:val="16"/>
  </w:num>
  <w:num w:numId="9">
    <w:abstractNumId w:val="5"/>
  </w:num>
  <w:num w:numId="10">
    <w:abstractNumId w:val="7"/>
  </w:num>
  <w:num w:numId="11">
    <w:abstractNumId w:val="9"/>
  </w:num>
  <w:num w:numId="12">
    <w:abstractNumId w:val="8"/>
  </w:num>
  <w:num w:numId="13">
    <w:abstractNumId w:val="11"/>
  </w:num>
  <w:num w:numId="14">
    <w:abstractNumId w:val="2"/>
  </w:num>
  <w:num w:numId="15">
    <w:abstractNumId w:val="17"/>
  </w:num>
  <w:num w:numId="16">
    <w:abstractNumId w:val="4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11D38"/>
    <w:rsid w:val="00017FD6"/>
    <w:rsid w:val="00032989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9096F"/>
    <w:rsid w:val="00090ACB"/>
    <w:rsid w:val="00095D68"/>
    <w:rsid w:val="000D5A67"/>
    <w:rsid w:val="000D6CD4"/>
    <w:rsid w:val="001022DC"/>
    <w:rsid w:val="0010711D"/>
    <w:rsid w:val="00117156"/>
    <w:rsid w:val="001328B2"/>
    <w:rsid w:val="00144E22"/>
    <w:rsid w:val="001547CE"/>
    <w:rsid w:val="0016421B"/>
    <w:rsid w:val="001A0A50"/>
    <w:rsid w:val="001A7B2E"/>
    <w:rsid w:val="001B0A05"/>
    <w:rsid w:val="001B0A47"/>
    <w:rsid w:val="001B2261"/>
    <w:rsid w:val="001C77AE"/>
    <w:rsid w:val="001D399F"/>
    <w:rsid w:val="001E2684"/>
    <w:rsid w:val="001E53ED"/>
    <w:rsid w:val="001E692B"/>
    <w:rsid w:val="00235887"/>
    <w:rsid w:val="00242511"/>
    <w:rsid w:val="00253EC4"/>
    <w:rsid w:val="00264C10"/>
    <w:rsid w:val="00276B8F"/>
    <w:rsid w:val="002A244D"/>
    <w:rsid w:val="002C6414"/>
    <w:rsid w:val="002D316C"/>
    <w:rsid w:val="002F3569"/>
    <w:rsid w:val="00311CEF"/>
    <w:rsid w:val="00311F98"/>
    <w:rsid w:val="003152BC"/>
    <w:rsid w:val="00337BAE"/>
    <w:rsid w:val="00342C34"/>
    <w:rsid w:val="00350155"/>
    <w:rsid w:val="00350648"/>
    <w:rsid w:val="00357496"/>
    <w:rsid w:val="00373D1D"/>
    <w:rsid w:val="00393D87"/>
    <w:rsid w:val="003F12CC"/>
    <w:rsid w:val="003F1384"/>
    <w:rsid w:val="003F3614"/>
    <w:rsid w:val="00412481"/>
    <w:rsid w:val="0042014E"/>
    <w:rsid w:val="00426F5E"/>
    <w:rsid w:val="00433B33"/>
    <w:rsid w:val="004503C5"/>
    <w:rsid w:val="004540D0"/>
    <w:rsid w:val="00457729"/>
    <w:rsid w:val="00464AA9"/>
    <w:rsid w:val="00475522"/>
    <w:rsid w:val="004974D2"/>
    <w:rsid w:val="004A51BA"/>
    <w:rsid w:val="004B3928"/>
    <w:rsid w:val="004C46F7"/>
    <w:rsid w:val="004C4C4D"/>
    <w:rsid w:val="004C6B67"/>
    <w:rsid w:val="004E2235"/>
    <w:rsid w:val="0050120A"/>
    <w:rsid w:val="00501F87"/>
    <w:rsid w:val="00512D26"/>
    <w:rsid w:val="00551EE2"/>
    <w:rsid w:val="00566DA9"/>
    <w:rsid w:val="00590F16"/>
    <w:rsid w:val="00595E89"/>
    <w:rsid w:val="005A25B4"/>
    <w:rsid w:val="005B2B6A"/>
    <w:rsid w:val="006075E7"/>
    <w:rsid w:val="006148DC"/>
    <w:rsid w:val="00642125"/>
    <w:rsid w:val="00644444"/>
    <w:rsid w:val="00656C5F"/>
    <w:rsid w:val="00657374"/>
    <w:rsid w:val="00666EA3"/>
    <w:rsid w:val="006740A1"/>
    <w:rsid w:val="006A1CDF"/>
    <w:rsid w:val="006A6D5A"/>
    <w:rsid w:val="006C16DE"/>
    <w:rsid w:val="00736FFC"/>
    <w:rsid w:val="007A5107"/>
    <w:rsid w:val="007B6BA5"/>
    <w:rsid w:val="007C12F5"/>
    <w:rsid w:val="007D01AD"/>
    <w:rsid w:val="007E5769"/>
    <w:rsid w:val="007F2B57"/>
    <w:rsid w:val="00812F17"/>
    <w:rsid w:val="0083252A"/>
    <w:rsid w:val="00835E23"/>
    <w:rsid w:val="008411EE"/>
    <w:rsid w:val="0088153E"/>
    <w:rsid w:val="008853E9"/>
    <w:rsid w:val="00897B0B"/>
    <w:rsid w:val="008A1EC8"/>
    <w:rsid w:val="008B2EBF"/>
    <w:rsid w:val="008B573D"/>
    <w:rsid w:val="008B5F02"/>
    <w:rsid w:val="008B6EED"/>
    <w:rsid w:val="008C2999"/>
    <w:rsid w:val="008C2E88"/>
    <w:rsid w:val="008D2B18"/>
    <w:rsid w:val="008E7053"/>
    <w:rsid w:val="00900BDB"/>
    <w:rsid w:val="009213A0"/>
    <w:rsid w:val="00926A68"/>
    <w:rsid w:val="00935B3E"/>
    <w:rsid w:val="009539CD"/>
    <w:rsid w:val="00955C37"/>
    <w:rsid w:val="00956AFF"/>
    <w:rsid w:val="00970B47"/>
    <w:rsid w:val="009744B7"/>
    <w:rsid w:val="0099405D"/>
    <w:rsid w:val="009A2A34"/>
    <w:rsid w:val="009A557C"/>
    <w:rsid w:val="009C1F3C"/>
    <w:rsid w:val="009C77F7"/>
    <w:rsid w:val="009F6C19"/>
    <w:rsid w:val="00A07387"/>
    <w:rsid w:val="00A213D6"/>
    <w:rsid w:val="00A300E3"/>
    <w:rsid w:val="00A45EC3"/>
    <w:rsid w:val="00A45FB0"/>
    <w:rsid w:val="00A504CA"/>
    <w:rsid w:val="00A5077E"/>
    <w:rsid w:val="00A70299"/>
    <w:rsid w:val="00A86C79"/>
    <w:rsid w:val="00AB152B"/>
    <w:rsid w:val="00AC0083"/>
    <w:rsid w:val="00B074E1"/>
    <w:rsid w:val="00B317F4"/>
    <w:rsid w:val="00B4401E"/>
    <w:rsid w:val="00B53BF5"/>
    <w:rsid w:val="00B97B1D"/>
    <w:rsid w:val="00BA4726"/>
    <w:rsid w:val="00BB3F7A"/>
    <w:rsid w:val="00BC625A"/>
    <w:rsid w:val="00BE4CF4"/>
    <w:rsid w:val="00BF377E"/>
    <w:rsid w:val="00C01287"/>
    <w:rsid w:val="00C04854"/>
    <w:rsid w:val="00C05E3C"/>
    <w:rsid w:val="00C10994"/>
    <w:rsid w:val="00C10B87"/>
    <w:rsid w:val="00C24CD4"/>
    <w:rsid w:val="00C43AB3"/>
    <w:rsid w:val="00C52086"/>
    <w:rsid w:val="00C577BB"/>
    <w:rsid w:val="00C72591"/>
    <w:rsid w:val="00C91BB9"/>
    <w:rsid w:val="00C964E5"/>
    <w:rsid w:val="00CA62B7"/>
    <w:rsid w:val="00CC08CE"/>
    <w:rsid w:val="00CC0FE8"/>
    <w:rsid w:val="00CC55E1"/>
    <w:rsid w:val="00CD0BF9"/>
    <w:rsid w:val="00CE6287"/>
    <w:rsid w:val="00D250AC"/>
    <w:rsid w:val="00D26144"/>
    <w:rsid w:val="00D362DC"/>
    <w:rsid w:val="00D60049"/>
    <w:rsid w:val="00D601EB"/>
    <w:rsid w:val="00D6505F"/>
    <w:rsid w:val="00D664EC"/>
    <w:rsid w:val="00D67285"/>
    <w:rsid w:val="00D74B2C"/>
    <w:rsid w:val="00DB0871"/>
    <w:rsid w:val="00DB23A1"/>
    <w:rsid w:val="00DC3BFD"/>
    <w:rsid w:val="00DC55FB"/>
    <w:rsid w:val="00DC7B81"/>
    <w:rsid w:val="00DD612B"/>
    <w:rsid w:val="00DE4B75"/>
    <w:rsid w:val="00DF21D3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A0ED5"/>
    <w:rsid w:val="00EA5E49"/>
    <w:rsid w:val="00EB176F"/>
    <w:rsid w:val="00EC5E6E"/>
    <w:rsid w:val="00ED3282"/>
    <w:rsid w:val="00EF2314"/>
    <w:rsid w:val="00EF2EBA"/>
    <w:rsid w:val="00EF5C89"/>
    <w:rsid w:val="00F03265"/>
    <w:rsid w:val="00F0551D"/>
    <w:rsid w:val="00F116E0"/>
    <w:rsid w:val="00F33A84"/>
    <w:rsid w:val="00F33B45"/>
    <w:rsid w:val="00F475A9"/>
    <w:rsid w:val="00F62EC0"/>
    <w:rsid w:val="00F66AFE"/>
    <w:rsid w:val="00F84035"/>
    <w:rsid w:val="00F8588C"/>
    <w:rsid w:val="00FB3D74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gnu.org/software/emacs/refcards/ps/refcard.ps.gz" TargetMode="External"/><Relationship Id="rId18" Type="http://schemas.openxmlformats.org/officeDocument/2006/relationships/hyperlink" Target="https://download.tortoisegit.org/tgit/2.3.0.0/TortoiseGit-2.3.0.0-32bit.ms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gnu.org/software/bash/" TargetMode="External"/><Relationship Id="rId17" Type="http://schemas.openxmlformats.org/officeDocument/2006/relationships/hyperlink" Target="https://tortoisegit.or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it-for-windows/git/releases/download/v2.10.1.windows.1/Git-2.10.1-64-bit.ex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swww.case.edu/php/chet/bash/bashref.html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it-for-windows/git/releases/download/v2.10.1.windows.1/Git-2.10.1-32-bit.exe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tldp.org/LDP/Bash-Beginners-Guide/html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ash_%28Unix_shell%29" TargetMode="External"/><Relationship Id="rId14" Type="http://schemas.openxmlformats.org/officeDocument/2006/relationships/hyperlink" Target="https://git-scm.com/download/win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0EBAB-B835-48D0-8D12-CAF53F4A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1</TotalTime>
  <Pages>11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Brent Howard</cp:lastModifiedBy>
  <cp:revision>2</cp:revision>
  <cp:lastPrinted>2016-05-26T19:36:00Z</cp:lastPrinted>
  <dcterms:created xsi:type="dcterms:W3CDTF">2017-04-24T16:48:00Z</dcterms:created>
  <dcterms:modified xsi:type="dcterms:W3CDTF">2017-04-24T16:48:00Z</dcterms:modified>
</cp:coreProperties>
</file>